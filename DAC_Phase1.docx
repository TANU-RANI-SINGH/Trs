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D0CF8" w14:textId="021356B5" w:rsidR="00FA1D46" w:rsidRPr="00DC4FC3" w:rsidRDefault="00DC4FC3">
      <w:pPr>
        <w:pStyle w:val="Heading1"/>
        <w:rPr>
          <w:b/>
          <w:bCs/>
          <w:color w:val="000000" w:themeColor="text1"/>
        </w:rPr>
      </w:pPr>
      <w:r>
        <w:rPr>
          <w:b/>
          <w:bCs/>
          <w:color w:val="000000" w:themeColor="text1"/>
        </w:rPr>
        <w:t>WEBSITE TRAFFIC ANALYSIS</w:t>
      </w:r>
    </w:p>
    <w:p w14:paraId="6559A95C" w14:textId="4E57D5F9" w:rsidR="00511CCB" w:rsidRDefault="007A5C2A" w:rsidP="007A5C2A">
      <w:pPr>
        <w:pStyle w:val="ListBullet"/>
        <w:numPr>
          <w:ilvl w:val="0"/>
          <w:numId w:val="0"/>
        </w:numPr>
        <w:jc w:val="center"/>
        <w:rPr>
          <w:b/>
          <w:bCs/>
        </w:rPr>
      </w:pPr>
      <w:r w:rsidRPr="007A5C2A">
        <w:rPr>
          <w:b/>
          <w:bCs/>
        </w:rPr>
        <w:t>ABSTRACT</w:t>
      </w:r>
    </w:p>
    <w:p w14:paraId="37AA52EA" w14:textId="34012E59" w:rsidR="007A5C2A" w:rsidRDefault="00B92787" w:rsidP="002356FE">
      <w:pPr>
        <w:pStyle w:val="ListBullet"/>
        <w:numPr>
          <w:ilvl w:val="0"/>
          <w:numId w:val="0"/>
        </w:numPr>
        <w:rPr>
          <w:b/>
          <w:bCs/>
        </w:rPr>
      </w:pPr>
      <w:r w:rsidRPr="00B92787">
        <w:rPr>
          <w:b/>
          <w:bCs/>
        </w:rPr>
        <w:t>E-Commerce is also called electronic commerce which is defined as an exchange of goods and</w:t>
      </w:r>
      <w:r w:rsidR="002356FE">
        <w:rPr>
          <w:b/>
          <w:bCs/>
        </w:rPr>
        <w:t xml:space="preserve"> </w:t>
      </w:r>
      <w:r w:rsidRPr="00B92787">
        <w:rPr>
          <w:b/>
          <w:bCs/>
        </w:rPr>
        <w:t>services over the internet. Technological revolutions have made a big difference in the area of commerce</w:t>
      </w:r>
      <w:r w:rsidR="00530C24">
        <w:rPr>
          <w:b/>
          <w:bCs/>
        </w:rPr>
        <w:t xml:space="preserve"> </w:t>
      </w:r>
      <w:r w:rsidRPr="00B92787">
        <w:t>and trade. It is also widely used in communication, consumer persuasion, consumer attraction, retention,</w:t>
      </w:r>
      <w:r w:rsidR="00530C24">
        <w:rPr>
          <w:b/>
          <w:bCs/>
        </w:rPr>
        <w:t xml:space="preserve"> </w:t>
      </w:r>
      <w:r w:rsidRPr="00B92787">
        <w:rPr>
          <w:b/>
          <w:bCs/>
        </w:rPr>
        <w:t>and creation of customer value which can result in the creation of customer loyalty. In a world of Big</w:t>
      </w:r>
      <w:r w:rsidR="00530C24">
        <w:rPr>
          <w:b/>
          <w:bCs/>
        </w:rPr>
        <w:t xml:space="preserve"> </w:t>
      </w:r>
      <w:r w:rsidRPr="00B92787">
        <w:rPr>
          <w:b/>
          <w:bCs/>
        </w:rPr>
        <w:t>Data, AI, machine learning consumer behavior analytics provides a unique array of opportunities to</w:t>
      </w:r>
      <w:r w:rsidR="00530C24">
        <w:rPr>
          <w:b/>
          <w:bCs/>
        </w:rPr>
        <w:t xml:space="preserve"> </w:t>
      </w:r>
      <w:r w:rsidRPr="00B92787">
        <w:rPr>
          <w:b/>
          <w:bCs/>
        </w:rPr>
        <w:t>understand the consumers and their behavior on digital platforms. Analytics is often defined as a data- driven tool to make significant decisions related to marketing activities. Consumer behavior analytics also</w:t>
      </w:r>
      <w:r w:rsidR="00530C24">
        <w:rPr>
          <w:b/>
          <w:bCs/>
        </w:rPr>
        <w:t xml:space="preserve"> </w:t>
      </w:r>
      <w:r w:rsidRPr="00B92787">
        <w:rPr>
          <w:b/>
          <w:bCs/>
        </w:rPr>
        <w:t>helps us to make predictive analysis. This is an emerging area in marketing and also in the area of</w:t>
      </w:r>
      <w:r w:rsidR="00530C24">
        <w:rPr>
          <w:b/>
          <w:bCs/>
        </w:rPr>
        <w:t xml:space="preserve"> </w:t>
      </w:r>
      <w:r w:rsidRPr="00B92787">
        <w:rPr>
          <w:b/>
          <w:bCs/>
        </w:rPr>
        <w:t>research. After considering the importance of digital marketing, and various aspects related to it, this</w:t>
      </w:r>
      <w:r w:rsidR="00065C03">
        <w:rPr>
          <w:b/>
          <w:bCs/>
        </w:rPr>
        <w:t xml:space="preserve"> </w:t>
      </w:r>
      <w:r w:rsidRPr="00B92787">
        <w:rPr>
          <w:b/>
          <w:bCs/>
        </w:rPr>
        <w:t>study is made to know the importance of web traffic analysis as an emerging tool towards understanding</w:t>
      </w:r>
      <w:r w:rsidR="00065C03">
        <w:rPr>
          <w:b/>
          <w:bCs/>
        </w:rPr>
        <w:t xml:space="preserve"> </w:t>
      </w:r>
      <w:r w:rsidRPr="00B92787">
        <w:rPr>
          <w:b/>
          <w:bCs/>
        </w:rPr>
        <w:t>the customers' behavior among all the other consumer behavior analytics tools available. Secondary data</w:t>
      </w:r>
      <w:r w:rsidR="00065C03">
        <w:rPr>
          <w:b/>
          <w:bCs/>
        </w:rPr>
        <w:t xml:space="preserve"> </w:t>
      </w:r>
      <w:r w:rsidRPr="00B92787">
        <w:rPr>
          <w:b/>
          <w:bCs/>
        </w:rPr>
        <w:t>has been used for the study and comparative analysis methodology is adopted. In this research web</w:t>
      </w:r>
      <w:r w:rsidR="00065C03">
        <w:rPr>
          <w:b/>
          <w:bCs/>
        </w:rPr>
        <w:t xml:space="preserve"> </w:t>
      </w:r>
      <w:r w:rsidRPr="00B92787">
        <w:rPr>
          <w:b/>
          <w:bCs/>
        </w:rPr>
        <w:t>traffic analysis of selected 10 E-commerce sites are compared and various parameters like the number of</w:t>
      </w:r>
      <w:r w:rsidR="00BD46B6">
        <w:rPr>
          <w:b/>
          <w:bCs/>
        </w:rPr>
        <w:t xml:space="preserve"> </w:t>
      </w:r>
      <w:r w:rsidRPr="00B92787">
        <w:rPr>
          <w:b/>
          <w:bCs/>
        </w:rPr>
        <w:t>visitors, bounce rate, average time spent, traffic source, and search types are studied to know the</w:t>
      </w:r>
      <w:r w:rsidR="0038335D">
        <w:rPr>
          <w:b/>
          <w:bCs/>
        </w:rPr>
        <w:t xml:space="preserve"> </w:t>
      </w:r>
      <w:r w:rsidRPr="00B92787">
        <w:rPr>
          <w:b/>
          <w:bCs/>
        </w:rPr>
        <w:t>consumer behavior. The study concludes that the enterprises who have diversified their operations are</w:t>
      </w:r>
      <w:r w:rsidR="0038335D">
        <w:rPr>
          <w:b/>
          <w:bCs/>
        </w:rPr>
        <w:t xml:space="preserve"> </w:t>
      </w:r>
      <w:r w:rsidRPr="00B92787">
        <w:rPr>
          <w:b/>
          <w:bCs/>
        </w:rPr>
        <w:t>more successful in traffic creation and customer attraction. This study also analyzed the importance of</w:t>
      </w:r>
      <w:r w:rsidR="0038335D">
        <w:rPr>
          <w:b/>
          <w:bCs/>
        </w:rPr>
        <w:t xml:space="preserve"> </w:t>
      </w:r>
      <w:r w:rsidRPr="00B92787">
        <w:rPr>
          <w:b/>
          <w:bCs/>
        </w:rPr>
        <w:t>YouTube, Facebook, and other social media platform and their significant impact on web traffic creation.</w:t>
      </w:r>
    </w:p>
    <w:p w14:paraId="713EDC1E" w14:textId="77777777" w:rsidR="00464668" w:rsidRDefault="00464668" w:rsidP="002356FE">
      <w:pPr>
        <w:pStyle w:val="ListBullet"/>
        <w:numPr>
          <w:ilvl w:val="0"/>
          <w:numId w:val="0"/>
        </w:numPr>
        <w:rPr>
          <w:b/>
          <w:bCs/>
        </w:rPr>
      </w:pPr>
    </w:p>
    <w:p w14:paraId="5BFBDEC5" w14:textId="6ADB0E46" w:rsidR="0038335D" w:rsidRDefault="00B44BD8" w:rsidP="002356FE">
      <w:pPr>
        <w:pStyle w:val="ListBullet"/>
        <w:numPr>
          <w:ilvl w:val="0"/>
          <w:numId w:val="0"/>
        </w:numPr>
        <w:rPr>
          <w:b/>
          <w:bCs/>
        </w:rPr>
      </w:pPr>
      <w:r>
        <w:rPr>
          <w:b/>
          <w:bCs/>
        </w:rPr>
        <w:t xml:space="preserve">PROBLEM STATEMENT </w:t>
      </w:r>
      <w:r w:rsidR="00464668">
        <w:rPr>
          <w:b/>
          <w:bCs/>
        </w:rPr>
        <w:t>:</w:t>
      </w:r>
    </w:p>
    <w:p w14:paraId="7D5B5606" w14:textId="77777777" w:rsidR="00464668" w:rsidRDefault="00464668" w:rsidP="002356FE">
      <w:pPr>
        <w:pStyle w:val="ListBullet"/>
        <w:numPr>
          <w:ilvl w:val="0"/>
          <w:numId w:val="0"/>
        </w:numPr>
        <w:rPr>
          <w:b/>
          <w:bCs/>
        </w:rPr>
      </w:pPr>
      <w:r>
        <w:rPr>
          <w:b/>
          <w:bCs/>
        </w:rPr>
        <w:lastRenderedPageBreak/>
        <w:t>The problem statement for a website traffic issue could be something like:</w:t>
      </w:r>
    </w:p>
    <w:p w14:paraId="01A67634" w14:textId="065091DF" w:rsidR="00464668" w:rsidRDefault="00464668" w:rsidP="002356FE">
      <w:pPr>
        <w:pStyle w:val="ListBullet"/>
        <w:numPr>
          <w:ilvl w:val="0"/>
          <w:numId w:val="0"/>
        </w:numPr>
        <w:rPr>
          <w:b/>
          <w:bCs/>
        </w:rPr>
      </w:pPr>
      <w:r>
        <w:rPr>
          <w:b/>
          <w:bCs/>
        </w:rPr>
        <w:t>“Despite having a well-designed website and quality content, our website is not attracting the desired amount of traffic. We need to identify the underlying issues and implement effective strategies to increase our website’s traffic and user engagement.”</w:t>
      </w:r>
    </w:p>
    <w:p w14:paraId="601709F5" w14:textId="77777777" w:rsidR="00672545" w:rsidRDefault="00672545" w:rsidP="002356FE">
      <w:pPr>
        <w:pStyle w:val="ListBullet"/>
        <w:numPr>
          <w:ilvl w:val="0"/>
          <w:numId w:val="0"/>
        </w:numPr>
        <w:rPr>
          <w:b/>
          <w:bCs/>
        </w:rPr>
      </w:pPr>
    </w:p>
    <w:p w14:paraId="3B08FEA3" w14:textId="2EEB1AA3" w:rsidR="00E27EE4" w:rsidRDefault="00464668" w:rsidP="002356FE">
      <w:pPr>
        <w:pStyle w:val="ListBullet"/>
        <w:numPr>
          <w:ilvl w:val="0"/>
          <w:numId w:val="0"/>
        </w:numPr>
        <w:rPr>
          <w:b/>
          <w:bCs/>
        </w:rPr>
      </w:pPr>
      <w:r>
        <w:rPr>
          <w:b/>
          <w:bCs/>
        </w:rPr>
        <w:t xml:space="preserve"> </w:t>
      </w:r>
      <w:r w:rsidR="00FB6BBC">
        <w:rPr>
          <w:b/>
          <w:bCs/>
        </w:rPr>
        <w:t>PROBLEM DEFINITION:</w:t>
      </w:r>
    </w:p>
    <w:p w14:paraId="631D92BF" w14:textId="77777777" w:rsidR="00E27EE4" w:rsidRDefault="00E27EE4" w:rsidP="002356FE">
      <w:pPr>
        <w:pStyle w:val="ListBullet"/>
        <w:numPr>
          <w:ilvl w:val="0"/>
          <w:numId w:val="0"/>
        </w:numPr>
        <w:rPr>
          <w:b/>
          <w:bCs/>
        </w:rPr>
      </w:pPr>
      <w:r>
        <w:rPr>
          <w:b/>
          <w:bCs/>
        </w:rPr>
        <w:t>The problem definition for a website traffic issue could be more specific, such as:</w:t>
      </w:r>
    </w:p>
    <w:p w14:paraId="1B834710" w14:textId="76A003BA" w:rsidR="00193089" w:rsidRDefault="00E27EE4" w:rsidP="00D12342">
      <w:pPr>
        <w:pStyle w:val="ListBullet"/>
        <w:numPr>
          <w:ilvl w:val="0"/>
          <w:numId w:val="0"/>
        </w:numPr>
        <w:rPr>
          <w:b/>
          <w:bCs/>
        </w:rPr>
      </w:pPr>
      <w:r>
        <w:rPr>
          <w:b/>
          <w:bCs/>
        </w:rPr>
        <w:t>“We have observed a consistent decline in our website’s organic traffic over the past six months, leading to a decrease in user engagement and conversions. Our goal is to analyze the root causes of this traffic decline, pinpoint any technical or content-related issues, and develop a data-driven strategy to reverse the trend and restore our website’s traffic to previous levels or better.”</w:t>
      </w:r>
    </w:p>
    <w:p w14:paraId="1649F586" w14:textId="77777777" w:rsidR="00193089" w:rsidRDefault="00193089" w:rsidP="002356FE">
      <w:pPr>
        <w:pStyle w:val="ListBullet"/>
        <w:numPr>
          <w:ilvl w:val="0"/>
          <w:numId w:val="0"/>
        </w:numPr>
        <w:rPr>
          <w:b/>
          <w:bCs/>
        </w:rPr>
      </w:pPr>
    </w:p>
    <w:p w14:paraId="07A3F865" w14:textId="77777777" w:rsidR="00C11B47" w:rsidRDefault="000A4368" w:rsidP="002356FE">
      <w:pPr>
        <w:pStyle w:val="ListBullet"/>
        <w:numPr>
          <w:ilvl w:val="0"/>
          <w:numId w:val="0"/>
        </w:numPr>
        <w:rPr>
          <w:b/>
          <w:bCs/>
        </w:rPr>
      </w:pPr>
      <w:r>
        <w:rPr>
          <w:b/>
          <w:bCs/>
        </w:rPr>
        <w:t>OBJECTIVE</w:t>
      </w:r>
      <w:r w:rsidR="002941B5">
        <w:rPr>
          <w:b/>
          <w:bCs/>
        </w:rPr>
        <w:t xml:space="preserve"> </w:t>
      </w:r>
      <w:r>
        <w:rPr>
          <w:b/>
          <w:bCs/>
        </w:rPr>
        <w:t>:</w:t>
      </w:r>
    </w:p>
    <w:p w14:paraId="0C7730A7" w14:textId="1FAB3F31" w:rsidR="000A4368" w:rsidRDefault="00A13239" w:rsidP="002356FE">
      <w:pPr>
        <w:pStyle w:val="ListBullet"/>
        <w:numPr>
          <w:ilvl w:val="0"/>
          <w:numId w:val="0"/>
        </w:numPr>
        <w:rPr>
          <w:b/>
          <w:bCs/>
        </w:rPr>
      </w:pPr>
      <w:r>
        <w:rPr>
          <w:b/>
          <w:bCs/>
        </w:rPr>
        <w:t>The primary aim for many websites is to increase their online visibility. This involves attracting more visitors to the site, which can lead to greater brand recognition and exposure</w:t>
      </w:r>
    </w:p>
    <w:p w14:paraId="53923349" w14:textId="42A6291D" w:rsidR="000A4368" w:rsidRDefault="004F71B0" w:rsidP="002356FE">
      <w:pPr>
        <w:pStyle w:val="ListBullet"/>
        <w:numPr>
          <w:ilvl w:val="0"/>
          <w:numId w:val="0"/>
        </w:numPr>
        <w:rPr>
          <w:b/>
          <w:bCs/>
        </w:rPr>
      </w:pPr>
      <w:r>
        <w:rPr>
          <w:b/>
          <w:bCs/>
        </w:rPr>
        <w:t>The sources</w:t>
      </w:r>
      <w:r w:rsidR="00350A68">
        <w:rPr>
          <w:b/>
          <w:bCs/>
        </w:rPr>
        <w:t xml:space="preserve"> </w:t>
      </w:r>
      <w:r w:rsidR="004A04AC">
        <w:rPr>
          <w:b/>
          <w:bCs/>
        </w:rPr>
        <w:t>help in increa</w:t>
      </w:r>
      <w:r w:rsidR="00185943">
        <w:rPr>
          <w:b/>
          <w:bCs/>
        </w:rPr>
        <w:t>se website traffic :</w:t>
      </w:r>
    </w:p>
    <w:p w14:paraId="2AC64F56" w14:textId="7A700249" w:rsidR="000A4368" w:rsidRDefault="000A4368" w:rsidP="001B393E">
      <w:pPr>
        <w:pStyle w:val="ListBullet"/>
        <w:numPr>
          <w:ilvl w:val="0"/>
          <w:numId w:val="14"/>
        </w:numPr>
        <w:rPr>
          <w:b/>
          <w:bCs/>
        </w:rPr>
      </w:pPr>
      <w:r>
        <w:rPr>
          <w:b/>
          <w:bCs/>
        </w:rPr>
        <w:t>Optimize for SEO: Improve your website’s search engine optimization to rank higher in search results. Focus on keywords, meta tags, and high-quality content.</w:t>
      </w:r>
    </w:p>
    <w:p w14:paraId="33D22F10" w14:textId="77777777" w:rsidR="000A4368" w:rsidRDefault="000A4368" w:rsidP="001B393E">
      <w:pPr>
        <w:pStyle w:val="ListBullet"/>
        <w:numPr>
          <w:ilvl w:val="0"/>
          <w:numId w:val="14"/>
        </w:numPr>
        <w:rPr>
          <w:b/>
          <w:bCs/>
        </w:rPr>
      </w:pPr>
      <w:r>
        <w:rPr>
          <w:b/>
          <w:bCs/>
        </w:rPr>
        <w:t>Content Marketing: Create valuable, relevant, and engaging content that appeals to your target audience. This can include blog posts, videos, infographics, and more.</w:t>
      </w:r>
    </w:p>
    <w:p w14:paraId="1D8207D9" w14:textId="77777777" w:rsidR="000A4368" w:rsidRDefault="000A4368" w:rsidP="001B393E">
      <w:pPr>
        <w:pStyle w:val="ListBullet"/>
        <w:numPr>
          <w:ilvl w:val="0"/>
          <w:numId w:val="14"/>
        </w:numPr>
        <w:rPr>
          <w:b/>
          <w:bCs/>
        </w:rPr>
      </w:pPr>
      <w:r>
        <w:rPr>
          <w:b/>
          <w:bCs/>
        </w:rPr>
        <w:t>Social Media Marketing: Share your content on social media platforms to reach a wider audience. Use social media advertising to target specific demographics.</w:t>
      </w:r>
    </w:p>
    <w:p w14:paraId="14E77610" w14:textId="77777777" w:rsidR="000A4368" w:rsidRDefault="000A4368" w:rsidP="001B393E">
      <w:pPr>
        <w:pStyle w:val="ListBullet"/>
        <w:numPr>
          <w:ilvl w:val="0"/>
          <w:numId w:val="14"/>
        </w:numPr>
        <w:rPr>
          <w:b/>
          <w:bCs/>
        </w:rPr>
      </w:pPr>
      <w:r>
        <w:rPr>
          <w:b/>
          <w:bCs/>
        </w:rPr>
        <w:lastRenderedPageBreak/>
        <w:t>Email Marketing: Build and maintain an email list to send newsletters, promotions, and updates to your audience.</w:t>
      </w:r>
    </w:p>
    <w:p w14:paraId="049952BF" w14:textId="77777777" w:rsidR="000A4368" w:rsidRDefault="000A4368" w:rsidP="00B50BFC">
      <w:pPr>
        <w:pStyle w:val="ListBullet"/>
        <w:numPr>
          <w:ilvl w:val="0"/>
          <w:numId w:val="14"/>
        </w:numPr>
        <w:rPr>
          <w:b/>
          <w:bCs/>
        </w:rPr>
      </w:pPr>
      <w:r>
        <w:rPr>
          <w:b/>
          <w:bCs/>
        </w:rPr>
        <w:t>Guest Blogging: Write guest posts on reputable websites in your industry with a link back to your site.</w:t>
      </w:r>
    </w:p>
    <w:p w14:paraId="176A9A68" w14:textId="77777777" w:rsidR="000A4368" w:rsidRDefault="000A4368" w:rsidP="00B50BFC">
      <w:pPr>
        <w:pStyle w:val="ListBullet"/>
        <w:numPr>
          <w:ilvl w:val="0"/>
          <w:numId w:val="14"/>
        </w:numPr>
        <w:rPr>
          <w:b/>
          <w:bCs/>
        </w:rPr>
      </w:pPr>
      <w:r>
        <w:rPr>
          <w:b/>
          <w:bCs/>
        </w:rPr>
        <w:t>Paid Advertising: Invest in pay-per-click (PPC) advertising campaigns on platforms like Google Ads or social media sites.</w:t>
      </w:r>
    </w:p>
    <w:p w14:paraId="279D365A" w14:textId="77777777" w:rsidR="000A4368" w:rsidRDefault="000A4368" w:rsidP="00B50BFC">
      <w:pPr>
        <w:pStyle w:val="ListBullet"/>
        <w:numPr>
          <w:ilvl w:val="0"/>
          <w:numId w:val="14"/>
        </w:numPr>
        <w:rPr>
          <w:b/>
          <w:bCs/>
        </w:rPr>
      </w:pPr>
      <w:r>
        <w:rPr>
          <w:b/>
          <w:bCs/>
        </w:rPr>
        <w:t>Influencer Marketing: Collaborate with influencers in your niche to promote your website.</w:t>
      </w:r>
    </w:p>
    <w:p w14:paraId="4F121C7B" w14:textId="77777777" w:rsidR="000A4368" w:rsidRDefault="000A4368" w:rsidP="00B50BFC">
      <w:pPr>
        <w:pStyle w:val="ListBullet"/>
        <w:numPr>
          <w:ilvl w:val="0"/>
          <w:numId w:val="14"/>
        </w:numPr>
        <w:rPr>
          <w:b/>
          <w:bCs/>
        </w:rPr>
      </w:pPr>
      <w:r>
        <w:rPr>
          <w:b/>
          <w:bCs/>
        </w:rPr>
        <w:t>Website Speed and Mobile Optimization: Ensure your website loads quickly and is mobile-friendly to improve user experience.</w:t>
      </w:r>
    </w:p>
    <w:p w14:paraId="70BED99C" w14:textId="77777777" w:rsidR="000A4368" w:rsidRDefault="000A4368" w:rsidP="00B50BFC">
      <w:pPr>
        <w:pStyle w:val="ListBullet"/>
        <w:numPr>
          <w:ilvl w:val="0"/>
          <w:numId w:val="14"/>
        </w:numPr>
        <w:rPr>
          <w:b/>
          <w:bCs/>
        </w:rPr>
      </w:pPr>
      <w:r>
        <w:rPr>
          <w:b/>
          <w:bCs/>
        </w:rPr>
        <w:t>Analytics: Use tools like Google Analytics to track website traffic and user behavior. Adjust your strategies based on data insights.</w:t>
      </w:r>
    </w:p>
    <w:p w14:paraId="2EC43A5E" w14:textId="77777777" w:rsidR="000A4368" w:rsidRDefault="000A4368" w:rsidP="00B50BFC">
      <w:pPr>
        <w:pStyle w:val="ListBullet"/>
        <w:numPr>
          <w:ilvl w:val="0"/>
          <w:numId w:val="14"/>
        </w:numPr>
        <w:rPr>
          <w:b/>
          <w:bCs/>
        </w:rPr>
      </w:pPr>
      <w:r>
        <w:rPr>
          <w:b/>
          <w:bCs/>
        </w:rPr>
        <w:t>Networking and Partnerships: Build relationships with other websites and businesses for cross-promotion and backlink opportunities.</w:t>
      </w:r>
    </w:p>
    <w:p w14:paraId="4E50CFFD" w14:textId="77777777" w:rsidR="000A4368" w:rsidRDefault="000A4368" w:rsidP="00B50BFC">
      <w:pPr>
        <w:pStyle w:val="ListBullet"/>
        <w:numPr>
          <w:ilvl w:val="0"/>
          <w:numId w:val="14"/>
        </w:numPr>
        <w:rPr>
          <w:b/>
          <w:bCs/>
        </w:rPr>
      </w:pPr>
      <w:r>
        <w:rPr>
          <w:b/>
          <w:bCs/>
        </w:rPr>
        <w:t>Online Communities: Participate in forums, groups, and communities related to your niche to establish your expertise and drive traffic.</w:t>
      </w:r>
    </w:p>
    <w:p w14:paraId="1F4D38D8" w14:textId="77777777" w:rsidR="000A4368" w:rsidRDefault="000A4368" w:rsidP="00B50BFC">
      <w:pPr>
        <w:pStyle w:val="ListBullet"/>
        <w:numPr>
          <w:ilvl w:val="0"/>
          <w:numId w:val="14"/>
        </w:numPr>
        <w:rPr>
          <w:b/>
          <w:bCs/>
        </w:rPr>
      </w:pPr>
      <w:r>
        <w:rPr>
          <w:b/>
          <w:bCs/>
        </w:rPr>
        <w:t>Run Contests and Giveaways: Organize contests or giveaways to engage your audience and encourage sharing.</w:t>
      </w:r>
    </w:p>
    <w:p w14:paraId="0A7C4A2A" w14:textId="77777777" w:rsidR="000A4368" w:rsidRDefault="000A4368" w:rsidP="00B50BFC">
      <w:pPr>
        <w:pStyle w:val="ListBullet"/>
        <w:numPr>
          <w:ilvl w:val="0"/>
          <w:numId w:val="14"/>
        </w:numPr>
        <w:rPr>
          <w:b/>
          <w:bCs/>
        </w:rPr>
      </w:pPr>
      <w:r>
        <w:rPr>
          <w:b/>
          <w:bCs/>
        </w:rPr>
        <w:t>Referral Traffic: Encourage satisfied customers to refer others to your website through referral programs.</w:t>
      </w:r>
    </w:p>
    <w:p w14:paraId="78FB06F2" w14:textId="75266510" w:rsidR="000A4368" w:rsidRDefault="000A4368" w:rsidP="002356FE">
      <w:pPr>
        <w:pStyle w:val="ListBullet"/>
        <w:numPr>
          <w:ilvl w:val="0"/>
          <w:numId w:val="0"/>
        </w:numPr>
        <w:rPr>
          <w:b/>
          <w:bCs/>
        </w:rPr>
      </w:pPr>
    </w:p>
    <w:p w14:paraId="5E89CD00" w14:textId="77777777" w:rsidR="00133AEB" w:rsidRDefault="00790124" w:rsidP="002356FE">
      <w:pPr>
        <w:pStyle w:val="ListBullet"/>
        <w:numPr>
          <w:ilvl w:val="0"/>
          <w:numId w:val="0"/>
        </w:numPr>
        <w:rPr>
          <w:b/>
          <w:bCs/>
        </w:rPr>
      </w:pPr>
      <w:r>
        <w:rPr>
          <w:b/>
          <w:bCs/>
        </w:rPr>
        <w:t>DESIGN PROCESS:</w:t>
      </w:r>
      <w:r w:rsidR="00133AEB">
        <w:rPr>
          <w:b/>
          <w:bCs/>
        </w:rPr>
        <w:t xml:space="preserve"> </w:t>
      </w:r>
    </w:p>
    <w:p w14:paraId="6F47DD38" w14:textId="32757156" w:rsidR="00133AEB" w:rsidRDefault="00133AEB" w:rsidP="002356FE">
      <w:pPr>
        <w:pStyle w:val="ListBullet"/>
        <w:numPr>
          <w:ilvl w:val="0"/>
          <w:numId w:val="0"/>
        </w:numPr>
        <w:rPr>
          <w:b/>
          <w:bCs/>
        </w:rPr>
      </w:pPr>
      <w:r>
        <w:rPr>
          <w:b/>
          <w:bCs/>
        </w:rPr>
        <w:t>Designing a process to increase website traffic involves several key steps:</w:t>
      </w:r>
    </w:p>
    <w:p w14:paraId="510361C2" w14:textId="47A8A75E" w:rsidR="00174A05" w:rsidRDefault="0004482E" w:rsidP="002356FE">
      <w:pPr>
        <w:pStyle w:val="ListBullet"/>
        <w:numPr>
          <w:ilvl w:val="0"/>
          <w:numId w:val="0"/>
        </w:numPr>
        <w:rPr>
          <w:b/>
          <w:bCs/>
        </w:rPr>
      </w:pPr>
      <w:r>
        <w:rPr>
          <w:b/>
          <w:bCs/>
        </w:rPr>
        <w:t xml:space="preserve"> DATA COLLECTION:</w:t>
      </w:r>
    </w:p>
    <w:p w14:paraId="29DF6E46" w14:textId="2C29A40E" w:rsidR="00174A05" w:rsidRDefault="00174A05" w:rsidP="000F47E9">
      <w:pPr>
        <w:pStyle w:val="ListBullet"/>
        <w:numPr>
          <w:ilvl w:val="0"/>
          <w:numId w:val="16"/>
        </w:numPr>
        <w:rPr>
          <w:b/>
          <w:bCs/>
        </w:rPr>
      </w:pPr>
      <w:r>
        <w:rPr>
          <w:b/>
          <w:bCs/>
        </w:rPr>
        <w:t>Website Analytics Tools: Use tools like Google Analytics, Adobe Analytics, or Matomo (formerly Piwik) to track and analyze website traffic. These tools provide detailed insights into visitor behavior, traffic sources, and more.</w:t>
      </w:r>
    </w:p>
    <w:p w14:paraId="4EA9728D" w14:textId="54877DEF" w:rsidR="00174A05" w:rsidRDefault="00174A05" w:rsidP="008D00B0">
      <w:pPr>
        <w:pStyle w:val="ListBullet"/>
        <w:numPr>
          <w:ilvl w:val="0"/>
          <w:numId w:val="16"/>
        </w:numPr>
        <w:rPr>
          <w:b/>
          <w:bCs/>
        </w:rPr>
      </w:pPr>
      <w:r>
        <w:rPr>
          <w:b/>
          <w:bCs/>
        </w:rPr>
        <w:lastRenderedPageBreak/>
        <w:t>Server Logs: Analyze server log files to gather information about website visitors, including IP addresses, user agents, and URLs accessed. Tools like AWStats can help process log data.</w:t>
      </w:r>
    </w:p>
    <w:p w14:paraId="6B98EB96" w14:textId="35563B05" w:rsidR="00174A05" w:rsidRDefault="00174A05" w:rsidP="008D00B0">
      <w:pPr>
        <w:pStyle w:val="ListBullet"/>
        <w:numPr>
          <w:ilvl w:val="0"/>
          <w:numId w:val="16"/>
        </w:numPr>
        <w:rPr>
          <w:b/>
          <w:bCs/>
        </w:rPr>
      </w:pPr>
      <w:r>
        <w:rPr>
          <w:b/>
          <w:bCs/>
        </w:rPr>
        <w:t xml:space="preserve">Heatmaps: </w:t>
      </w:r>
      <w:r w:rsidR="00EE3476">
        <w:rPr>
          <w:b/>
          <w:bCs/>
        </w:rPr>
        <w:t>Headman</w:t>
      </w:r>
      <w:r>
        <w:rPr>
          <w:b/>
          <w:bCs/>
        </w:rPr>
        <w:t xml:space="preserve"> tools like Hotjar or Crazy Egg show where users are clicking, moving, and scrolling on your website. This can help identify popular or problematic areas.</w:t>
      </w:r>
    </w:p>
    <w:p w14:paraId="6E38301E" w14:textId="10241C48" w:rsidR="00174A05" w:rsidRDefault="00174A05" w:rsidP="008D00B0">
      <w:pPr>
        <w:pStyle w:val="ListBullet"/>
        <w:numPr>
          <w:ilvl w:val="0"/>
          <w:numId w:val="16"/>
        </w:numPr>
        <w:rPr>
          <w:b/>
          <w:bCs/>
        </w:rPr>
      </w:pPr>
      <w:r>
        <w:rPr>
          <w:b/>
          <w:bCs/>
        </w:rPr>
        <w:t>Conversion Tracking: Implement conversion tracking using tools like Google Tag Manager and Google Ads to monitor specific actions taken by visitors, such as form submissions or purchases.</w:t>
      </w:r>
    </w:p>
    <w:p w14:paraId="7C9AEFC6" w14:textId="77777777" w:rsidR="00174A05" w:rsidRDefault="00174A05" w:rsidP="008D00B0">
      <w:pPr>
        <w:pStyle w:val="ListBullet"/>
        <w:numPr>
          <w:ilvl w:val="0"/>
          <w:numId w:val="16"/>
        </w:numPr>
        <w:rPr>
          <w:b/>
          <w:bCs/>
        </w:rPr>
      </w:pPr>
      <w:r>
        <w:rPr>
          <w:b/>
          <w:bCs/>
        </w:rPr>
        <w:t>Social Media Insights: Social media platforms often provide insights into traffic generated from their sites. For example, Facebook Insights can show how much traffic is coming from Facebook.</w:t>
      </w:r>
    </w:p>
    <w:p w14:paraId="54E03361" w14:textId="77777777" w:rsidR="00174A05" w:rsidRDefault="00174A05" w:rsidP="008D00B0">
      <w:pPr>
        <w:pStyle w:val="ListBullet"/>
        <w:numPr>
          <w:ilvl w:val="0"/>
          <w:numId w:val="16"/>
        </w:numPr>
        <w:rPr>
          <w:b/>
          <w:bCs/>
        </w:rPr>
      </w:pPr>
      <w:r>
        <w:rPr>
          <w:b/>
          <w:bCs/>
        </w:rPr>
        <w:t>Email Marketing Metrics: If you use email marketing, platforms like MailChimp or Constant Contact can provide data on how many visitors are coming from email campaigns.</w:t>
      </w:r>
    </w:p>
    <w:p w14:paraId="3B32F523" w14:textId="77777777" w:rsidR="00174A05" w:rsidRDefault="00174A05" w:rsidP="008D00B0">
      <w:pPr>
        <w:pStyle w:val="ListBullet"/>
        <w:numPr>
          <w:ilvl w:val="0"/>
          <w:numId w:val="16"/>
        </w:numPr>
        <w:rPr>
          <w:b/>
          <w:bCs/>
        </w:rPr>
      </w:pPr>
      <w:r>
        <w:rPr>
          <w:b/>
          <w:bCs/>
        </w:rPr>
        <w:t>UTM Parameters: Add UTM parameters to your URLs when promoting content through various channels. This allows you to track traffic sources and campaigns in Google Analytics.</w:t>
      </w:r>
    </w:p>
    <w:p w14:paraId="056227C2" w14:textId="545DA703" w:rsidR="00174A05" w:rsidRDefault="00174A05" w:rsidP="008D00B0">
      <w:pPr>
        <w:pStyle w:val="ListBullet"/>
        <w:numPr>
          <w:ilvl w:val="0"/>
          <w:numId w:val="16"/>
        </w:numPr>
        <w:rPr>
          <w:b/>
          <w:bCs/>
        </w:rPr>
      </w:pPr>
      <w:r>
        <w:rPr>
          <w:b/>
          <w:bCs/>
        </w:rPr>
        <w:t>Content Management System (CMS) Analytics: Many CMS platforms, like WordPress, have built-in analytics features that can provide basic traffic data.</w:t>
      </w:r>
    </w:p>
    <w:p w14:paraId="219BE81D" w14:textId="77777777" w:rsidR="00174A05" w:rsidRDefault="00174A05" w:rsidP="008D00B0">
      <w:pPr>
        <w:pStyle w:val="ListBullet"/>
        <w:numPr>
          <w:ilvl w:val="0"/>
          <w:numId w:val="16"/>
        </w:numPr>
        <w:rPr>
          <w:b/>
          <w:bCs/>
        </w:rPr>
      </w:pPr>
      <w:r>
        <w:rPr>
          <w:b/>
          <w:bCs/>
        </w:rPr>
        <w:t>User Surveys: Conduct user surveys or feedback forms to gather qualitative data about user experience and preferences.</w:t>
      </w:r>
    </w:p>
    <w:p w14:paraId="0FC0115B" w14:textId="6CFD07F9" w:rsidR="00174A05" w:rsidRDefault="00174A05" w:rsidP="008D00B0">
      <w:pPr>
        <w:pStyle w:val="ListBullet"/>
        <w:numPr>
          <w:ilvl w:val="0"/>
          <w:numId w:val="16"/>
        </w:numPr>
        <w:rPr>
          <w:b/>
          <w:bCs/>
        </w:rPr>
      </w:pPr>
      <w:r>
        <w:rPr>
          <w:b/>
          <w:bCs/>
        </w:rPr>
        <w:t xml:space="preserve">A/B Testing: Use A/B testing tools like </w:t>
      </w:r>
      <w:r w:rsidR="0097609F">
        <w:rPr>
          <w:b/>
          <w:bCs/>
        </w:rPr>
        <w:t>Optimize</w:t>
      </w:r>
      <w:r>
        <w:rPr>
          <w:b/>
          <w:bCs/>
        </w:rPr>
        <w:t xml:space="preserve"> or VWO to compare different versions of your website and gather data on user preferences and behaviors.</w:t>
      </w:r>
    </w:p>
    <w:p w14:paraId="38F5CC3B" w14:textId="77777777" w:rsidR="00174A05" w:rsidRDefault="00174A05" w:rsidP="008D00B0">
      <w:pPr>
        <w:pStyle w:val="ListBullet"/>
        <w:numPr>
          <w:ilvl w:val="0"/>
          <w:numId w:val="16"/>
        </w:numPr>
        <w:rPr>
          <w:b/>
          <w:bCs/>
        </w:rPr>
      </w:pPr>
      <w:r>
        <w:rPr>
          <w:b/>
          <w:bCs/>
        </w:rPr>
        <w:t>Third-Party Plugins: Explore third-party plugins and integrations that can enhance your data collection efforts, such as social sharing plugins or e-commerce tracking plugins.</w:t>
      </w:r>
    </w:p>
    <w:p w14:paraId="1DDE8019" w14:textId="37C89B59" w:rsidR="00133AEB" w:rsidRPr="00D90F7B" w:rsidRDefault="00174A05" w:rsidP="00D90F7B">
      <w:pPr>
        <w:pStyle w:val="ListBullet"/>
        <w:numPr>
          <w:ilvl w:val="0"/>
          <w:numId w:val="16"/>
        </w:numPr>
        <w:rPr>
          <w:b/>
          <w:bCs/>
        </w:rPr>
      </w:pPr>
      <w:r>
        <w:rPr>
          <w:b/>
          <w:bCs/>
        </w:rPr>
        <w:lastRenderedPageBreak/>
        <w:t>API Integrations: Connect your website to other data sources and analytics platforms through APIs to gather comprehensive insights.</w:t>
      </w:r>
    </w:p>
    <w:p w14:paraId="618539B7" w14:textId="77777777" w:rsidR="00D90F7B" w:rsidRDefault="00D90F7B" w:rsidP="00D90F7B">
      <w:pPr>
        <w:pStyle w:val="ListBullet"/>
        <w:numPr>
          <w:ilvl w:val="0"/>
          <w:numId w:val="0"/>
        </w:numPr>
        <w:rPr>
          <w:b/>
          <w:bCs/>
        </w:rPr>
      </w:pPr>
    </w:p>
    <w:p w14:paraId="1FB9EC5D" w14:textId="25FC779B" w:rsidR="00747EF0" w:rsidRDefault="007B05A1" w:rsidP="00D90F7B">
      <w:pPr>
        <w:pStyle w:val="ListBullet"/>
        <w:numPr>
          <w:ilvl w:val="0"/>
          <w:numId w:val="0"/>
        </w:numPr>
        <w:rPr>
          <w:b/>
          <w:bCs/>
        </w:rPr>
      </w:pPr>
      <w:r>
        <w:rPr>
          <w:b/>
          <w:bCs/>
        </w:rPr>
        <w:t>DATA CLEANING :</w:t>
      </w:r>
    </w:p>
    <w:p w14:paraId="3AAD7969" w14:textId="77777777" w:rsidR="00747EF0" w:rsidRDefault="00747EF0" w:rsidP="00072F1F">
      <w:pPr>
        <w:pStyle w:val="ListBullet"/>
        <w:numPr>
          <w:ilvl w:val="0"/>
          <w:numId w:val="18"/>
        </w:numPr>
        <w:rPr>
          <w:b/>
          <w:bCs/>
        </w:rPr>
      </w:pPr>
      <w:r>
        <w:rPr>
          <w:b/>
          <w:bCs/>
        </w:rPr>
        <w:t>Data cleaning is a crucial step in preparing website traffic data for analysis. Here are some specific data cleaning tasks for website traffic data:</w:t>
      </w:r>
    </w:p>
    <w:p w14:paraId="153EC6AD" w14:textId="1659A639" w:rsidR="00747EF0" w:rsidRPr="00D14A50" w:rsidRDefault="00747EF0" w:rsidP="00D14A50">
      <w:pPr>
        <w:pStyle w:val="ListBullet"/>
        <w:numPr>
          <w:ilvl w:val="0"/>
          <w:numId w:val="18"/>
        </w:numPr>
        <w:rPr>
          <w:b/>
          <w:bCs/>
        </w:rPr>
      </w:pPr>
      <w:r>
        <w:rPr>
          <w:b/>
          <w:bCs/>
        </w:rPr>
        <w:t>Remove Duplicate Records: Check for and eliminate duplicate entries in your data. These duplicates can skew your analysis results.</w:t>
      </w:r>
    </w:p>
    <w:p w14:paraId="77C59060" w14:textId="7753AE60" w:rsidR="00747EF0" w:rsidRPr="00D14A50" w:rsidRDefault="00747EF0" w:rsidP="00D14A50">
      <w:pPr>
        <w:pStyle w:val="ListBullet"/>
        <w:numPr>
          <w:ilvl w:val="0"/>
          <w:numId w:val="18"/>
        </w:numPr>
        <w:rPr>
          <w:b/>
          <w:bCs/>
        </w:rPr>
      </w:pPr>
      <w:r>
        <w:rPr>
          <w:b/>
          <w:bCs/>
        </w:rPr>
        <w:t>Handling Missing Data: Identify and decide how to handle missing data points. You can either impute missing values using methods like mean, median, or forward/backward filling or exclude records with missing data if they are significant.</w:t>
      </w:r>
    </w:p>
    <w:p w14:paraId="5B6D6910" w14:textId="6280EE5E" w:rsidR="00747EF0" w:rsidRPr="00D14A50" w:rsidRDefault="00747EF0" w:rsidP="00D14A50">
      <w:pPr>
        <w:pStyle w:val="ListBullet"/>
        <w:numPr>
          <w:ilvl w:val="0"/>
          <w:numId w:val="18"/>
        </w:numPr>
        <w:rPr>
          <w:b/>
          <w:bCs/>
        </w:rPr>
      </w:pPr>
      <w:r>
        <w:rPr>
          <w:b/>
          <w:bCs/>
        </w:rPr>
        <w:t>Outlier Detection: Identify and deal with outliers in your data. Outliers can distort statistics and analysis results. You can choose to either remove outliers or transform them using statistical methods.</w:t>
      </w:r>
    </w:p>
    <w:p w14:paraId="1D1F422F" w14:textId="5AD0F4B6" w:rsidR="00747EF0" w:rsidRPr="00D14A50" w:rsidRDefault="00747EF0" w:rsidP="00D14A50">
      <w:pPr>
        <w:pStyle w:val="ListBullet"/>
        <w:numPr>
          <w:ilvl w:val="0"/>
          <w:numId w:val="18"/>
        </w:numPr>
        <w:rPr>
          <w:b/>
          <w:bCs/>
        </w:rPr>
      </w:pPr>
      <w:r>
        <w:rPr>
          <w:b/>
          <w:bCs/>
        </w:rPr>
        <w:t>Data Consistency: Ensure consistent data formats and naming conventions. For example, make sure that URL parameters are standardized and that date and time formats are consistent.</w:t>
      </w:r>
    </w:p>
    <w:p w14:paraId="0E98CCF8" w14:textId="17612FCB" w:rsidR="00747EF0" w:rsidRPr="00D14A50" w:rsidRDefault="00747EF0" w:rsidP="00D14A50">
      <w:pPr>
        <w:pStyle w:val="ListBullet"/>
        <w:numPr>
          <w:ilvl w:val="0"/>
          <w:numId w:val="18"/>
        </w:numPr>
        <w:rPr>
          <w:b/>
          <w:bCs/>
        </w:rPr>
      </w:pPr>
      <w:r>
        <w:rPr>
          <w:b/>
          <w:bCs/>
        </w:rPr>
        <w:t>Data Type Conversion: Convert data to the appropriate data types. For example, ensure that date and time data are in date</w:t>
      </w:r>
      <w:r w:rsidR="00F63F46">
        <w:rPr>
          <w:b/>
          <w:bCs/>
        </w:rPr>
        <w:t xml:space="preserve"> time </w:t>
      </w:r>
      <w:r>
        <w:rPr>
          <w:b/>
          <w:bCs/>
        </w:rPr>
        <w:t>format for accurate time-based analysis.</w:t>
      </w:r>
    </w:p>
    <w:p w14:paraId="59F2FB1C" w14:textId="65783B9A" w:rsidR="00747EF0" w:rsidRPr="00D14A50" w:rsidRDefault="00747EF0" w:rsidP="00D14A50">
      <w:pPr>
        <w:pStyle w:val="ListBullet"/>
        <w:numPr>
          <w:ilvl w:val="0"/>
          <w:numId w:val="18"/>
        </w:numPr>
        <w:rPr>
          <w:b/>
          <w:bCs/>
        </w:rPr>
      </w:pPr>
      <w:r>
        <w:rPr>
          <w:b/>
          <w:bCs/>
        </w:rPr>
        <w:t>Remove Irrelevant Data: Exclude data that is not relevant to your analysis. For instance, if you’re analyzing website traffic sources, you may want to exclude internal traffic or known bots.</w:t>
      </w:r>
    </w:p>
    <w:p w14:paraId="40B22D09" w14:textId="6E2B506D" w:rsidR="00747EF0" w:rsidRPr="00D14A50" w:rsidRDefault="00747EF0" w:rsidP="00D14A50">
      <w:pPr>
        <w:pStyle w:val="ListBullet"/>
        <w:numPr>
          <w:ilvl w:val="0"/>
          <w:numId w:val="18"/>
        </w:numPr>
        <w:rPr>
          <w:b/>
          <w:bCs/>
        </w:rPr>
      </w:pPr>
      <w:r>
        <w:rPr>
          <w:b/>
          <w:bCs/>
        </w:rPr>
        <w:t>Address Data Entry Errors: Check for and correct data entry errors, such as misspellings or inconsistent capitalization in referral sources.</w:t>
      </w:r>
    </w:p>
    <w:p w14:paraId="773A0533" w14:textId="76FC88F9" w:rsidR="00747EF0" w:rsidRPr="00D14A50" w:rsidRDefault="00747EF0" w:rsidP="00D14A50">
      <w:pPr>
        <w:pStyle w:val="ListBullet"/>
        <w:numPr>
          <w:ilvl w:val="0"/>
          <w:numId w:val="18"/>
        </w:numPr>
        <w:rPr>
          <w:b/>
          <w:bCs/>
        </w:rPr>
      </w:pPr>
      <w:r>
        <w:rPr>
          <w:b/>
          <w:bCs/>
        </w:rPr>
        <w:t>Data Validation: Validate data by cross-referencing it with external sources or known benchmarks to identify and correct any discrepancies.</w:t>
      </w:r>
    </w:p>
    <w:p w14:paraId="2E7061FE" w14:textId="0146BD19" w:rsidR="00747EF0" w:rsidRPr="00D14A50" w:rsidRDefault="00747EF0" w:rsidP="00D14A50">
      <w:pPr>
        <w:pStyle w:val="ListBullet"/>
        <w:numPr>
          <w:ilvl w:val="0"/>
          <w:numId w:val="18"/>
        </w:numPr>
        <w:rPr>
          <w:b/>
          <w:bCs/>
        </w:rPr>
      </w:pPr>
      <w:r>
        <w:rPr>
          <w:b/>
          <w:bCs/>
        </w:rPr>
        <w:t>Data Encoding: Handle character encoding issues, especially if your data includes international characters or special symbols.</w:t>
      </w:r>
    </w:p>
    <w:p w14:paraId="57987B8B" w14:textId="1526F41C" w:rsidR="00747EF0" w:rsidRPr="00D14A50" w:rsidRDefault="00747EF0" w:rsidP="00D14A50">
      <w:pPr>
        <w:pStyle w:val="ListBullet"/>
        <w:numPr>
          <w:ilvl w:val="0"/>
          <w:numId w:val="18"/>
        </w:numPr>
        <w:rPr>
          <w:b/>
          <w:bCs/>
        </w:rPr>
      </w:pPr>
      <w:r>
        <w:rPr>
          <w:b/>
          <w:bCs/>
        </w:rPr>
        <w:t>Normalization: Normalize data if necessary. For instance, you may want to normalize URLs to a common format for better analysis.</w:t>
      </w:r>
    </w:p>
    <w:p w14:paraId="16244D3C" w14:textId="566653C3" w:rsidR="00747EF0" w:rsidRPr="00D14A50" w:rsidRDefault="00747EF0" w:rsidP="00D14A50">
      <w:pPr>
        <w:pStyle w:val="ListBullet"/>
        <w:numPr>
          <w:ilvl w:val="0"/>
          <w:numId w:val="18"/>
        </w:numPr>
        <w:rPr>
          <w:b/>
          <w:bCs/>
        </w:rPr>
      </w:pPr>
      <w:r>
        <w:rPr>
          <w:b/>
          <w:bCs/>
        </w:rPr>
        <w:t>Data Sampling: Depending on the volume of data, consider using data sampling techniques to work with a manageable subset during the cleaning process, especially if your dataset is large.</w:t>
      </w:r>
    </w:p>
    <w:p w14:paraId="4D58A870" w14:textId="7A14FFFA" w:rsidR="00747EF0" w:rsidRPr="00D14A50" w:rsidRDefault="00747EF0" w:rsidP="00D14A50">
      <w:pPr>
        <w:pStyle w:val="ListBullet"/>
        <w:numPr>
          <w:ilvl w:val="0"/>
          <w:numId w:val="18"/>
        </w:numPr>
        <w:rPr>
          <w:b/>
          <w:bCs/>
        </w:rPr>
      </w:pPr>
      <w:r>
        <w:rPr>
          <w:b/>
          <w:bCs/>
        </w:rPr>
        <w:t>Version Control: Maintain version control of your cleaned data, so you can trace changes and revert if needed.</w:t>
      </w:r>
    </w:p>
    <w:p w14:paraId="60613C8D" w14:textId="38D7E2F4" w:rsidR="00747EF0" w:rsidRPr="00D90F7B" w:rsidRDefault="00747EF0" w:rsidP="00D90F7B">
      <w:pPr>
        <w:pStyle w:val="ListBullet"/>
        <w:numPr>
          <w:ilvl w:val="0"/>
          <w:numId w:val="18"/>
        </w:numPr>
        <w:rPr>
          <w:b/>
          <w:bCs/>
        </w:rPr>
      </w:pPr>
      <w:r>
        <w:rPr>
          <w:b/>
          <w:bCs/>
        </w:rPr>
        <w:t>Automate Cleaning Processes: For recurring data cleaning tasks, consider automating the process using scripts or data cleaning tools to save time and ensure consistency.</w:t>
      </w:r>
    </w:p>
    <w:p w14:paraId="3E13828B" w14:textId="3EA01831" w:rsidR="00747EF0" w:rsidRPr="00D90F7B" w:rsidRDefault="00747EF0" w:rsidP="00D90F7B">
      <w:pPr>
        <w:pStyle w:val="ListBullet"/>
        <w:numPr>
          <w:ilvl w:val="0"/>
          <w:numId w:val="18"/>
        </w:numPr>
        <w:rPr>
          <w:b/>
          <w:bCs/>
        </w:rPr>
      </w:pPr>
      <w:r>
        <w:rPr>
          <w:b/>
          <w:bCs/>
        </w:rPr>
        <w:t>Documentation: Document all data cleaning steps and transformations performed. This documentation is crucial for transparency and reproducibility.</w:t>
      </w:r>
    </w:p>
    <w:p w14:paraId="0D83D36F" w14:textId="77777777" w:rsidR="00747EF0" w:rsidRDefault="00747EF0" w:rsidP="00F63F46">
      <w:pPr>
        <w:pStyle w:val="ListBullet"/>
        <w:numPr>
          <w:ilvl w:val="0"/>
          <w:numId w:val="19"/>
        </w:numPr>
        <w:rPr>
          <w:b/>
          <w:bCs/>
        </w:rPr>
      </w:pPr>
      <w:r>
        <w:rPr>
          <w:b/>
          <w:bCs/>
        </w:rPr>
        <w:t>Testing: After cleaning, conduct tests to ensure that your data is now suitable for analysis. Run basic statistics and checks to verify data quality.</w:t>
      </w:r>
    </w:p>
    <w:p w14:paraId="750905B4" w14:textId="0FA47754" w:rsidR="00C30619" w:rsidRDefault="00C30619" w:rsidP="00C30619">
      <w:pPr>
        <w:pStyle w:val="ListBullet"/>
        <w:numPr>
          <w:ilvl w:val="0"/>
          <w:numId w:val="0"/>
        </w:numPr>
        <w:ind w:left="432" w:hanging="432"/>
        <w:rPr>
          <w:b/>
          <w:bCs/>
        </w:rPr>
      </w:pPr>
      <w:r>
        <w:rPr>
          <w:b/>
          <w:bCs/>
        </w:rPr>
        <w:t xml:space="preserve">DATA INTEGRATION </w:t>
      </w:r>
      <w:r w:rsidR="00CC7BF1">
        <w:rPr>
          <w:b/>
          <w:bCs/>
        </w:rPr>
        <w:t>:</w:t>
      </w:r>
    </w:p>
    <w:p w14:paraId="3065DF42" w14:textId="142FC535" w:rsidR="00CC7BF1" w:rsidRDefault="00CC7BF1" w:rsidP="0042180D">
      <w:pPr>
        <w:pStyle w:val="ListBullet"/>
        <w:numPr>
          <w:ilvl w:val="0"/>
          <w:numId w:val="0"/>
        </w:numPr>
        <w:ind w:left="432" w:hanging="432"/>
        <w:rPr>
          <w:b/>
          <w:bCs/>
        </w:rPr>
      </w:pPr>
      <w:r>
        <w:rPr>
          <w:b/>
          <w:bCs/>
        </w:rPr>
        <w:t xml:space="preserve">                           Website traffic data integration involves collecting and merging data from various sources to gain insights into a website’s performance. This process includes aggregating data from web analytics tools, server logs, and other sources to analyze visitor behavior, track key metrics, and make informed decisions to improve a website’s effectiveness. Data integration ensures a holistic view of website traffic, enabling businesses to optimize their online presence and user experience.</w:t>
      </w:r>
    </w:p>
    <w:p w14:paraId="424E45C2" w14:textId="77777777" w:rsidR="00D634F1" w:rsidRDefault="00D634F1" w:rsidP="00D634F1">
      <w:pPr>
        <w:pStyle w:val="ListBullet"/>
        <w:numPr>
          <w:ilvl w:val="0"/>
          <w:numId w:val="0"/>
        </w:numPr>
        <w:ind w:left="720"/>
        <w:rPr>
          <w:b/>
          <w:bCs/>
        </w:rPr>
      </w:pPr>
    </w:p>
    <w:p w14:paraId="465BFD8B" w14:textId="3A6C989B" w:rsidR="00527D44" w:rsidRDefault="007E302E" w:rsidP="00DD10BF">
      <w:pPr>
        <w:pStyle w:val="ListBullet"/>
        <w:numPr>
          <w:ilvl w:val="0"/>
          <w:numId w:val="0"/>
        </w:numPr>
        <w:rPr>
          <w:b/>
          <w:bCs/>
        </w:rPr>
      </w:pPr>
      <w:r>
        <w:rPr>
          <w:b/>
          <w:bCs/>
        </w:rPr>
        <w:t>DATA VISUALISATION</w:t>
      </w:r>
      <w:r w:rsidR="00D634F1">
        <w:rPr>
          <w:b/>
          <w:bCs/>
        </w:rPr>
        <w:t>:</w:t>
      </w:r>
    </w:p>
    <w:p w14:paraId="521AA199" w14:textId="77777777" w:rsidR="00527D44" w:rsidRDefault="00527D44" w:rsidP="0097609F">
      <w:pPr>
        <w:pStyle w:val="ListBullet"/>
        <w:numPr>
          <w:ilvl w:val="0"/>
          <w:numId w:val="0"/>
        </w:numPr>
        <w:rPr>
          <w:b/>
          <w:bCs/>
        </w:rPr>
      </w:pPr>
      <w:r>
        <w:rPr>
          <w:b/>
          <w:bCs/>
        </w:rPr>
        <w:t>Data visualization in website traffic analysis can provide valuable insights into user behavior and website performance. Here are some common data visualizations used in this context:</w:t>
      </w:r>
    </w:p>
    <w:p w14:paraId="3EA64C0F" w14:textId="4F2005AE" w:rsidR="00527D44" w:rsidRDefault="00527D44" w:rsidP="00397580">
      <w:pPr>
        <w:pStyle w:val="ListBullet"/>
        <w:numPr>
          <w:ilvl w:val="0"/>
          <w:numId w:val="19"/>
        </w:numPr>
        <w:rPr>
          <w:b/>
          <w:bCs/>
        </w:rPr>
      </w:pPr>
      <w:r>
        <w:rPr>
          <w:b/>
          <w:bCs/>
        </w:rPr>
        <w:t>Line Charts: Display trends in website traffic over time, helping to identify patterns, spikes, or dips in traffic.</w:t>
      </w:r>
    </w:p>
    <w:p w14:paraId="584B05CE" w14:textId="5A5C8724" w:rsidR="00527D44" w:rsidRPr="003D3F94" w:rsidRDefault="00527D44" w:rsidP="003D3F94">
      <w:pPr>
        <w:pStyle w:val="ListBullet"/>
        <w:numPr>
          <w:ilvl w:val="0"/>
          <w:numId w:val="19"/>
        </w:numPr>
        <w:rPr>
          <w:b/>
          <w:bCs/>
        </w:rPr>
      </w:pPr>
      <w:r>
        <w:rPr>
          <w:b/>
          <w:bCs/>
        </w:rPr>
        <w:t>Bar Charts: Compare different sources of traffic (organic, direct, referral, etc.) or visualize metrics like page views or bounce rates for specific pages.</w:t>
      </w:r>
    </w:p>
    <w:p w14:paraId="6735ABEC" w14:textId="6D0808A6" w:rsidR="00527D44" w:rsidRPr="003D3F94" w:rsidRDefault="00527D44" w:rsidP="003D3F94">
      <w:pPr>
        <w:pStyle w:val="ListBullet"/>
        <w:numPr>
          <w:ilvl w:val="0"/>
          <w:numId w:val="19"/>
        </w:numPr>
        <w:rPr>
          <w:b/>
          <w:bCs/>
        </w:rPr>
      </w:pPr>
      <w:r>
        <w:rPr>
          <w:b/>
          <w:bCs/>
        </w:rPr>
        <w:t>Pie Charts: Show the distribution of traffic sources or the percentage of users coming from various devices (desktop, mobile, tablet).</w:t>
      </w:r>
    </w:p>
    <w:p w14:paraId="66C7B6CC" w14:textId="759A5056" w:rsidR="00527D44" w:rsidRPr="003D3F94" w:rsidRDefault="00527D44" w:rsidP="003D3F94">
      <w:pPr>
        <w:pStyle w:val="ListBullet"/>
        <w:numPr>
          <w:ilvl w:val="0"/>
          <w:numId w:val="19"/>
        </w:numPr>
        <w:rPr>
          <w:b/>
          <w:bCs/>
        </w:rPr>
      </w:pPr>
      <w:r>
        <w:rPr>
          <w:b/>
          <w:bCs/>
        </w:rPr>
        <w:t>Heatmaps: Illustrate where users are clicking or hovering on your website, helping to identify popular areas and user engagement.</w:t>
      </w:r>
    </w:p>
    <w:p w14:paraId="5D77793F" w14:textId="7FDA7CBE" w:rsidR="00527D44" w:rsidRPr="003D3F94" w:rsidRDefault="00527D44" w:rsidP="003D3F94">
      <w:pPr>
        <w:pStyle w:val="ListBullet"/>
        <w:numPr>
          <w:ilvl w:val="0"/>
          <w:numId w:val="19"/>
        </w:numPr>
        <w:rPr>
          <w:b/>
          <w:bCs/>
        </w:rPr>
      </w:pPr>
      <w:r>
        <w:rPr>
          <w:b/>
          <w:bCs/>
        </w:rPr>
        <w:t>Geospatial Maps: Display the geographic locations of your website visitors, which can be useful for targeting specific regions or understanding your global audience.</w:t>
      </w:r>
    </w:p>
    <w:p w14:paraId="1F6EF399" w14:textId="3BE7AAC7" w:rsidR="00527D44" w:rsidRPr="003D3F94" w:rsidRDefault="00527D44" w:rsidP="003D3F94">
      <w:pPr>
        <w:pStyle w:val="ListBullet"/>
        <w:numPr>
          <w:ilvl w:val="0"/>
          <w:numId w:val="19"/>
        </w:numPr>
        <w:rPr>
          <w:b/>
          <w:bCs/>
        </w:rPr>
      </w:pPr>
      <w:r>
        <w:rPr>
          <w:b/>
          <w:bCs/>
        </w:rPr>
        <w:t>Funnel Charts: Visualize the conversion process, highlighting drop-off points in user journeys, such as from landing page to checkout.</w:t>
      </w:r>
    </w:p>
    <w:p w14:paraId="28025B40" w14:textId="63AE5D1D" w:rsidR="00527D44" w:rsidRPr="003D3F94" w:rsidRDefault="00527D44" w:rsidP="003D3F94">
      <w:pPr>
        <w:pStyle w:val="ListBullet"/>
        <w:numPr>
          <w:ilvl w:val="0"/>
          <w:numId w:val="19"/>
        </w:numPr>
        <w:rPr>
          <w:b/>
          <w:bCs/>
        </w:rPr>
      </w:pPr>
      <w:r>
        <w:rPr>
          <w:b/>
          <w:bCs/>
        </w:rPr>
        <w:t>Histograms: Provide a distribution view of metrics like session duration or page load times, helping to identify performance issues.</w:t>
      </w:r>
    </w:p>
    <w:p w14:paraId="4E48BA9A" w14:textId="569F7211" w:rsidR="00527D44" w:rsidRPr="003D3F94" w:rsidRDefault="00527D44" w:rsidP="003D3F94">
      <w:pPr>
        <w:pStyle w:val="ListBullet"/>
        <w:numPr>
          <w:ilvl w:val="0"/>
          <w:numId w:val="19"/>
        </w:numPr>
        <w:rPr>
          <w:b/>
          <w:bCs/>
        </w:rPr>
      </w:pPr>
      <w:r>
        <w:rPr>
          <w:b/>
          <w:bCs/>
        </w:rPr>
        <w:t>Word Clouds: Summarize the most common keywords or search terms that bring users to your site, aiding in SEO optimization.</w:t>
      </w:r>
    </w:p>
    <w:p w14:paraId="3CA97E7C" w14:textId="7235B668" w:rsidR="00527D44" w:rsidRPr="003D3F94" w:rsidRDefault="00527D44" w:rsidP="003D3F94">
      <w:pPr>
        <w:pStyle w:val="ListBullet"/>
        <w:numPr>
          <w:ilvl w:val="0"/>
          <w:numId w:val="19"/>
        </w:numPr>
        <w:rPr>
          <w:b/>
          <w:bCs/>
        </w:rPr>
      </w:pPr>
      <w:r>
        <w:rPr>
          <w:b/>
          <w:bCs/>
        </w:rPr>
        <w:t>Sankey Diagrams: Show the flow of users through different pages or sections of your website, useful for understanding user navigation paths.</w:t>
      </w:r>
    </w:p>
    <w:p w14:paraId="4D661CC2" w14:textId="77777777" w:rsidR="00527D44" w:rsidRDefault="00527D44" w:rsidP="00397580">
      <w:pPr>
        <w:pStyle w:val="ListBullet"/>
        <w:numPr>
          <w:ilvl w:val="0"/>
          <w:numId w:val="19"/>
        </w:numPr>
        <w:rPr>
          <w:b/>
          <w:bCs/>
        </w:rPr>
      </w:pPr>
      <w:r>
        <w:rPr>
          <w:b/>
          <w:bCs/>
        </w:rPr>
        <w:t>Stacked Area Charts: Display the composition of various website metrics over time, such as the breakdown of traffic sources.</w:t>
      </w:r>
    </w:p>
    <w:p w14:paraId="616A23C7" w14:textId="77777777" w:rsidR="00527D44" w:rsidRDefault="00527D44" w:rsidP="00527D44">
      <w:pPr>
        <w:pStyle w:val="ListBullet"/>
        <w:numPr>
          <w:ilvl w:val="0"/>
          <w:numId w:val="0"/>
        </w:numPr>
        <w:ind w:left="720"/>
        <w:rPr>
          <w:b/>
          <w:bCs/>
        </w:rPr>
      </w:pPr>
    </w:p>
    <w:p w14:paraId="563C148B" w14:textId="6B8598F8" w:rsidR="00C22A3B" w:rsidRDefault="00527D44" w:rsidP="0042180D">
      <w:pPr>
        <w:pStyle w:val="ListBullet"/>
        <w:numPr>
          <w:ilvl w:val="0"/>
          <w:numId w:val="0"/>
        </w:numPr>
        <w:ind w:left="720"/>
        <w:rPr>
          <w:b/>
          <w:bCs/>
        </w:rPr>
      </w:pPr>
      <w:r>
        <w:rPr>
          <w:b/>
          <w:bCs/>
        </w:rPr>
        <w:t>These visualizations can be created using various data visualization libraries and tools, such as D3.js, Chart.js, Google Charts, or libraries provided by data analysis platforms like Google Analytics or Adobe Analytics. When integrating data visualizations into your website, consider the specific metrics and insights you want to convey to your audience and choose the appropriate visualization type accordingly.</w:t>
      </w:r>
    </w:p>
    <w:p w14:paraId="6003994F" w14:textId="77777777" w:rsidR="0042180D" w:rsidRDefault="0042180D" w:rsidP="0042180D">
      <w:pPr>
        <w:pStyle w:val="ListBullet"/>
        <w:numPr>
          <w:ilvl w:val="0"/>
          <w:numId w:val="0"/>
        </w:numPr>
        <w:ind w:left="720"/>
        <w:rPr>
          <w:b/>
          <w:bCs/>
        </w:rPr>
      </w:pPr>
    </w:p>
    <w:p w14:paraId="44BE48FF" w14:textId="1279EC1B" w:rsidR="0075622B" w:rsidRDefault="00C22A3B" w:rsidP="002356FE">
      <w:pPr>
        <w:pStyle w:val="ListBullet"/>
        <w:numPr>
          <w:ilvl w:val="0"/>
          <w:numId w:val="0"/>
        </w:numPr>
        <w:rPr>
          <w:b/>
          <w:bCs/>
        </w:rPr>
      </w:pPr>
      <w:r>
        <w:rPr>
          <w:b/>
          <w:bCs/>
        </w:rPr>
        <w:t xml:space="preserve"> </w:t>
      </w:r>
      <w:r w:rsidR="007B05A1">
        <w:rPr>
          <w:b/>
          <w:bCs/>
        </w:rPr>
        <w:t xml:space="preserve">STATISTICS ANALYSIS </w:t>
      </w:r>
      <w:r w:rsidR="000021B7">
        <w:rPr>
          <w:b/>
          <w:bCs/>
        </w:rPr>
        <w:t>:</w:t>
      </w:r>
    </w:p>
    <w:p w14:paraId="0E2C7315" w14:textId="69BE3B16" w:rsidR="000021B7" w:rsidRDefault="000021B7" w:rsidP="002356FE">
      <w:pPr>
        <w:pStyle w:val="ListBullet"/>
        <w:numPr>
          <w:ilvl w:val="0"/>
          <w:numId w:val="0"/>
        </w:numPr>
        <w:rPr>
          <w:b/>
          <w:bCs/>
        </w:rPr>
      </w:pPr>
      <w:r>
        <w:rPr>
          <w:b/>
          <w:bCs/>
        </w:rPr>
        <w:t>Website traffic statistics analysis involves examining data collected from various sources to gain valuable insights into the performance and user behavior of a website. This analysis typically includes:</w:t>
      </w:r>
    </w:p>
    <w:p w14:paraId="5A47A280" w14:textId="5D376D93" w:rsidR="000021B7" w:rsidRDefault="000021B7" w:rsidP="00754616">
      <w:pPr>
        <w:pStyle w:val="ListBullet"/>
        <w:numPr>
          <w:ilvl w:val="0"/>
          <w:numId w:val="21"/>
        </w:numPr>
        <w:rPr>
          <w:b/>
          <w:bCs/>
        </w:rPr>
      </w:pPr>
      <w:r>
        <w:rPr>
          <w:b/>
          <w:bCs/>
        </w:rPr>
        <w:t>Visitor Metrics: Tracking the number of visitors, unique visitors, and returning visitors to understand the reach and growth of the website’s audience.</w:t>
      </w:r>
    </w:p>
    <w:p w14:paraId="175E1296" w14:textId="25E183D0" w:rsidR="005F702B" w:rsidRDefault="005F702B" w:rsidP="00754616">
      <w:pPr>
        <w:pStyle w:val="ListBullet"/>
        <w:numPr>
          <w:ilvl w:val="0"/>
          <w:numId w:val="21"/>
        </w:numPr>
        <w:rPr>
          <w:b/>
          <w:bCs/>
        </w:rPr>
      </w:pPr>
      <w:proofErr w:type="spellStart"/>
      <w:r>
        <w:rPr>
          <w:b/>
          <w:bCs/>
        </w:rPr>
        <w:t>Pageviews</w:t>
      </w:r>
      <w:proofErr w:type="spellEnd"/>
      <w:r>
        <w:rPr>
          <w:b/>
          <w:bCs/>
        </w:rPr>
        <w:t>: Analyzing the total number of pages viewed on the site to assess content popularity and engagement.</w:t>
      </w:r>
    </w:p>
    <w:p w14:paraId="6E2E8453" w14:textId="578A821A" w:rsidR="005F702B" w:rsidRDefault="005F702B" w:rsidP="00754616">
      <w:pPr>
        <w:pStyle w:val="ListBullet"/>
        <w:numPr>
          <w:ilvl w:val="0"/>
          <w:numId w:val="21"/>
        </w:numPr>
        <w:rPr>
          <w:b/>
          <w:bCs/>
        </w:rPr>
      </w:pPr>
      <w:r>
        <w:rPr>
          <w:b/>
          <w:bCs/>
        </w:rPr>
        <w:t>Bounce Rate: Examining the percentage of visitors who leave the website after viewing only one page, indicating the effectiveness of the landing page.</w:t>
      </w:r>
    </w:p>
    <w:p w14:paraId="099767F4" w14:textId="77777777" w:rsidR="005F702B" w:rsidRDefault="005F702B" w:rsidP="00754616">
      <w:pPr>
        <w:pStyle w:val="ListBullet"/>
        <w:numPr>
          <w:ilvl w:val="0"/>
          <w:numId w:val="21"/>
        </w:numPr>
        <w:rPr>
          <w:b/>
          <w:bCs/>
        </w:rPr>
      </w:pPr>
      <w:r>
        <w:rPr>
          <w:b/>
          <w:bCs/>
        </w:rPr>
        <w:t>Average Session Duration: Measuring how long visitors stay on the site, which reflects content relevance and user engagement.</w:t>
      </w:r>
    </w:p>
    <w:p w14:paraId="792FB959" w14:textId="77ADFA7B" w:rsidR="00FB2952" w:rsidRDefault="00FB2952" w:rsidP="00754616">
      <w:pPr>
        <w:pStyle w:val="ListBullet"/>
        <w:numPr>
          <w:ilvl w:val="0"/>
          <w:numId w:val="21"/>
        </w:numPr>
        <w:rPr>
          <w:b/>
          <w:bCs/>
        </w:rPr>
      </w:pPr>
      <w:r>
        <w:rPr>
          <w:b/>
          <w:bCs/>
        </w:rPr>
        <w:t>Traffic Sources: Identifying where website traffic originates, such as organic search, direct, referral, or social media, to focus marketing efforts effectively.</w:t>
      </w:r>
    </w:p>
    <w:p w14:paraId="426D5C02" w14:textId="686F351F" w:rsidR="00FB2952" w:rsidRDefault="00FB2952" w:rsidP="00754616">
      <w:pPr>
        <w:pStyle w:val="ListBullet"/>
        <w:numPr>
          <w:ilvl w:val="0"/>
          <w:numId w:val="21"/>
        </w:numPr>
        <w:rPr>
          <w:b/>
          <w:bCs/>
        </w:rPr>
      </w:pPr>
      <w:r>
        <w:rPr>
          <w:b/>
          <w:bCs/>
        </w:rPr>
        <w:t>Conversion Rate: Evaluating the percentage of visitors who complete desired actions, such as making a purchase or filling out a form, to assess the site’s effectiveness in achieving its goals.</w:t>
      </w:r>
    </w:p>
    <w:p w14:paraId="786F8081" w14:textId="77777777" w:rsidR="00FB2952" w:rsidRDefault="00FB2952" w:rsidP="00754616">
      <w:pPr>
        <w:pStyle w:val="ListBullet"/>
        <w:numPr>
          <w:ilvl w:val="0"/>
          <w:numId w:val="21"/>
        </w:numPr>
        <w:rPr>
          <w:b/>
          <w:bCs/>
        </w:rPr>
      </w:pPr>
      <w:r>
        <w:rPr>
          <w:b/>
          <w:bCs/>
        </w:rPr>
        <w:t>Demographics and Geography: Understanding the demographics and locations of website visitors to tailor content and marketing strategies.</w:t>
      </w:r>
    </w:p>
    <w:p w14:paraId="18C0596F" w14:textId="1ED8443B" w:rsidR="00163F8A" w:rsidRDefault="009F6D5D" w:rsidP="009F6D5D">
      <w:pPr>
        <w:pStyle w:val="ListBullet"/>
        <w:numPr>
          <w:ilvl w:val="0"/>
          <w:numId w:val="0"/>
        </w:numPr>
        <w:ind w:left="432" w:hanging="432"/>
        <w:rPr>
          <w:b/>
          <w:bCs/>
        </w:rPr>
      </w:pPr>
      <w:r>
        <w:rPr>
          <w:b/>
          <w:bCs/>
        </w:rPr>
        <w:t>By conducting statistical analysis on these metrics, website owners can make data-driven decisions to improve user experience, content quality, and overall website performance</w:t>
      </w:r>
    </w:p>
    <w:p w14:paraId="0BB416F3" w14:textId="77777777" w:rsidR="00754616" w:rsidRDefault="00754616" w:rsidP="009F6D5D">
      <w:pPr>
        <w:pStyle w:val="ListBullet"/>
        <w:numPr>
          <w:ilvl w:val="0"/>
          <w:numId w:val="0"/>
        </w:numPr>
        <w:ind w:left="432" w:hanging="432"/>
        <w:rPr>
          <w:b/>
          <w:bCs/>
        </w:rPr>
      </w:pPr>
    </w:p>
    <w:p w14:paraId="2B765ABE" w14:textId="62A554DE" w:rsidR="00163F8A" w:rsidRDefault="007B05A1" w:rsidP="002356FE">
      <w:pPr>
        <w:pStyle w:val="ListBullet"/>
        <w:numPr>
          <w:ilvl w:val="0"/>
          <w:numId w:val="0"/>
        </w:numPr>
        <w:rPr>
          <w:b/>
          <w:bCs/>
        </w:rPr>
      </w:pPr>
      <w:r>
        <w:rPr>
          <w:b/>
          <w:bCs/>
        </w:rPr>
        <w:t>DATA STORAGE:</w:t>
      </w:r>
    </w:p>
    <w:p w14:paraId="76840310" w14:textId="77777777" w:rsidR="00163F8A" w:rsidRDefault="00163F8A" w:rsidP="009E52CD">
      <w:pPr>
        <w:pStyle w:val="ListBullet"/>
        <w:numPr>
          <w:ilvl w:val="0"/>
          <w:numId w:val="12"/>
        </w:numPr>
        <w:rPr>
          <w:b/>
          <w:bCs/>
        </w:rPr>
      </w:pPr>
      <w:r>
        <w:rPr>
          <w:b/>
          <w:bCs/>
        </w:rPr>
        <w:t>Store the cleaned and transformed data in a structured format, such as a database or a CSV file.</w:t>
      </w:r>
    </w:p>
    <w:p w14:paraId="41766710" w14:textId="77777777" w:rsidR="00163F8A" w:rsidRDefault="00163F8A" w:rsidP="009E52CD">
      <w:pPr>
        <w:pStyle w:val="ListBullet"/>
        <w:numPr>
          <w:ilvl w:val="0"/>
          <w:numId w:val="12"/>
        </w:numPr>
        <w:rPr>
          <w:b/>
          <w:bCs/>
        </w:rPr>
      </w:pPr>
      <w:r>
        <w:rPr>
          <w:b/>
          <w:bCs/>
        </w:rPr>
        <w:t>Consider using data warehouses for large datasets.</w:t>
      </w:r>
    </w:p>
    <w:p w14:paraId="57EF2A62" w14:textId="77777777" w:rsidR="00754616" w:rsidRDefault="00754616" w:rsidP="00754616">
      <w:pPr>
        <w:pStyle w:val="ListBullet"/>
        <w:numPr>
          <w:ilvl w:val="0"/>
          <w:numId w:val="0"/>
        </w:numPr>
        <w:ind w:left="720"/>
        <w:rPr>
          <w:b/>
          <w:bCs/>
        </w:rPr>
      </w:pPr>
    </w:p>
    <w:p w14:paraId="598D770D" w14:textId="0C608AF3" w:rsidR="00163F8A" w:rsidRDefault="007B05A1" w:rsidP="002356FE">
      <w:pPr>
        <w:pStyle w:val="ListBullet"/>
        <w:numPr>
          <w:ilvl w:val="0"/>
          <w:numId w:val="0"/>
        </w:numPr>
        <w:rPr>
          <w:b/>
          <w:bCs/>
        </w:rPr>
      </w:pPr>
      <w:r>
        <w:rPr>
          <w:b/>
          <w:bCs/>
        </w:rPr>
        <w:t>DATA SECURITY:</w:t>
      </w:r>
    </w:p>
    <w:p w14:paraId="231D0145" w14:textId="77777777" w:rsidR="00163F8A" w:rsidRDefault="00163F8A" w:rsidP="009E52CD">
      <w:pPr>
        <w:pStyle w:val="ListBullet"/>
        <w:numPr>
          <w:ilvl w:val="0"/>
          <w:numId w:val="13"/>
        </w:numPr>
        <w:rPr>
          <w:b/>
          <w:bCs/>
        </w:rPr>
      </w:pPr>
      <w:r>
        <w:rPr>
          <w:b/>
          <w:bCs/>
        </w:rPr>
        <w:t>Ensure that sensitive user data is anonymized or protected according to privacy regulations.</w:t>
      </w:r>
    </w:p>
    <w:p w14:paraId="7F9FE44D" w14:textId="77777777" w:rsidR="00754616" w:rsidRDefault="00754616" w:rsidP="00754616">
      <w:pPr>
        <w:pStyle w:val="ListBullet"/>
        <w:numPr>
          <w:ilvl w:val="0"/>
          <w:numId w:val="0"/>
        </w:numPr>
        <w:ind w:left="720"/>
        <w:rPr>
          <w:b/>
          <w:bCs/>
        </w:rPr>
      </w:pPr>
    </w:p>
    <w:p w14:paraId="1B8A0E20" w14:textId="3A9E998B" w:rsidR="00163F8A" w:rsidRDefault="007B05A1" w:rsidP="002356FE">
      <w:pPr>
        <w:pStyle w:val="ListBullet"/>
        <w:numPr>
          <w:ilvl w:val="0"/>
          <w:numId w:val="0"/>
        </w:numPr>
        <w:rPr>
          <w:b/>
          <w:bCs/>
        </w:rPr>
      </w:pPr>
      <w:r>
        <w:rPr>
          <w:b/>
          <w:bCs/>
        </w:rPr>
        <w:t>DOCUMENTATION</w:t>
      </w:r>
      <w:r w:rsidR="00163F8A">
        <w:rPr>
          <w:b/>
          <w:bCs/>
        </w:rPr>
        <w:t>:</w:t>
      </w:r>
    </w:p>
    <w:p w14:paraId="1A4C9062" w14:textId="77777777" w:rsidR="00163F8A" w:rsidRDefault="00163F8A" w:rsidP="00F92221">
      <w:pPr>
        <w:pStyle w:val="ListBullet"/>
        <w:numPr>
          <w:ilvl w:val="0"/>
          <w:numId w:val="13"/>
        </w:numPr>
        <w:rPr>
          <w:b/>
          <w:bCs/>
        </w:rPr>
      </w:pPr>
      <w:r>
        <w:rPr>
          <w:b/>
          <w:bCs/>
        </w:rPr>
        <w:t>Maintain clear documentation of the data preparation process, including any transformations and calculations performed.</w:t>
      </w:r>
    </w:p>
    <w:p w14:paraId="3860F767" w14:textId="77777777" w:rsidR="000717DD" w:rsidRDefault="000717DD" w:rsidP="000717DD">
      <w:pPr>
        <w:pStyle w:val="ListBullet"/>
        <w:numPr>
          <w:ilvl w:val="0"/>
          <w:numId w:val="0"/>
        </w:numPr>
        <w:ind w:left="720"/>
        <w:rPr>
          <w:b/>
          <w:bCs/>
        </w:rPr>
      </w:pPr>
    </w:p>
    <w:p w14:paraId="7493E7DE" w14:textId="24F361AA" w:rsidR="00754616" w:rsidRDefault="00081E78" w:rsidP="002356FE">
      <w:pPr>
        <w:pStyle w:val="ListBullet"/>
        <w:numPr>
          <w:ilvl w:val="0"/>
          <w:numId w:val="0"/>
        </w:numPr>
        <w:rPr>
          <w:b/>
          <w:bCs/>
        </w:rPr>
      </w:pPr>
      <w:r>
        <w:rPr>
          <w:b/>
          <w:bCs/>
        </w:rPr>
        <w:t>REGULAR</w:t>
      </w:r>
      <w:r w:rsidR="00163F8A">
        <w:rPr>
          <w:b/>
          <w:bCs/>
        </w:rPr>
        <w:t xml:space="preserve"> </w:t>
      </w:r>
      <w:r>
        <w:rPr>
          <w:b/>
          <w:bCs/>
        </w:rPr>
        <w:t>UPDATES</w:t>
      </w:r>
      <w:r w:rsidR="00163F8A">
        <w:rPr>
          <w:b/>
          <w:bCs/>
        </w:rPr>
        <w:t>:</w:t>
      </w:r>
    </w:p>
    <w:p w14:paraId="7ACEB855" w14:textId="77777777" w:rsidR="00163F8A" w:rsidRDefault="00163F8A" w:rsidP="00F92221">
      <w:pPr>
        <w:pStyle w:val="ListBullet"/>
        <w:numPr>
          <w:ilvl w:val="0"/>
          <w:numId w:val="13"/>
        </w:numPr>
        <w:rPr>
          <w:b/>
          <w:bCs/>
        </w:rPr>
      </w:pPr>
      <w:r>
        <w:rPr>
          <w:b/>
          <w:bCs/>
        </w:rPr>
        <w:t>Implement a process for regularly updating and refreshing your data.</w:t>
      </w:r>
    </w:p>
    <w:p w14:paraId="180B9759" w14:textId="77777777" w:rsidR="000717DD" w:rsidRDefault="000717DD" w:rsidP="000717DD">
      <w:pPr>
        <w:pStyle w:val="ListBullet"/>
        <w:numPr>
          <w:ilvl w:val="0"/>
          <w:numId w:val="0"/>
        </w:numPr>
        <w:ind w:left="720"/>
        <w:rPr>
          <w:b/>
          <w:bCs/>
        </w:rPr>
      </w:pPr>
    </w:p>
    <w:p w14:paraId="4948D9D0" w14:textId="0AD8EA71" w:rsidR="000717DD" w:rsidRDefault="00081E78" w:rsidP="002356FE">
      <w:pPr>
        <w:pStyle w:val="ListBullet"/>
        <w:numPr>
          <w:ilvl w:val="0"/>
          <w:numId w:val="0"/>
        </w:numPr>
        <w:rPr>
          <w:b/>
          <w:bCs/>
        </w:rPr>
      </w:pPr>
      <w:r>
        <w:rPr>
          <w:b/>
          <w:bCs/>
        </w:rPr>
        <w:t>DATA QUALITY ASSURANCE:</w:t>
      </w:r>
    </w:p>
    <w:p w14:paraId="5AD96E0D" w14:textId="77777777" w:rsidR="00163F8A" w:rsidRDefault="00163F8A" w:rsidP="00F92221">
      <w:pPr>
        <w:pStyle w:val="ListBullet"/>
        <w:numPr>
          <w:ilvl w:val="0"/>
          <w:numId w:val="13"/>
        </w:numPr>
        <w:rPr>
          <w:b/>
          <w:bCs/>
        </w:rPr>
      </w:pPr>
      <w:r>
        <w:rPr>
          <w:b/>
          <w:bCs/>
        </w:rPr>
        <w:t>Continuously monitor data quality and address issues as they arise.</w:t>
      </w:r>
    </w:p>
    <w:p w14:paraId="6E1216C0" w14:textId="77777777" w:rsidR="000717DD" w:rsidRDefault="000717DD" w:rsidP="000717DD">
      <w:pPr>
        <w:pStyle w:val="ListBullet"/>
        <w:numPr>
          <w:ilvl w:val="0"/>
          <w:numId w:val="0"/>
        </w:numPr>
        <w:ind w:left="720"/>
        <w:rPr>
          <w:b/>
          <w:bCs/>
        </w:rPr>
      </w:pPr>
    </w:p>
    <w:p w14:paraId="132FEC84" w14:textId="62E65035" w:rsidR="00163F8A" w:rsidRDefault="00081E78" w:rsidP="002356FE">
      <w:pPr>
        <w:pStyle w:val="ListBullet"/>
        <w:numPr>
          <w:ilvl w:val="0"/>
          <w:numId w:val="0"/>
        </w:numPr>
        <w:rPr>
          <w:b/>
          <w:bCs/>
        </w:rPr>
      </w:pPr>
      <w:r>
        <w:rPr>
          <w:b/>
          <w:bCs/>
        </w:rPr>
        <w:t>DATA ACCESS:</w:t>
      </w:r>
    </w:p>
    <w:p w14:paraId="3091406C" w14:textId="77777777" w:rsidR="00163F8A" w:rsidRDefault="00163F8A" w:rsidP="00F92221">
      <w:pPr>
        <w:pStyle w:val="ListBullet"/>
        <w:numPr>
          <w:ilvl w:val="0"/>
          <w:numId w:val="13"/>
        </w:numPr>
        <w:rPr>
          <w:b/>
          <w:bCs/>
        </w:rPr>
      </w:pPr>
      <w:r>
        <w:rPr>
          <w:b/>
          <w:bCs/>
        </w:rPr>
        <w:t>Set up access controls and permissions to ensure that only authorized individuals can work with the data.</w:t>
      </w:r>
    </w:p>
    <w:p w14:paraId="2CB2D430" w14:textId="77777777" w:rsidR="00F92221" w:rsidRDefault="00F92221" w:rsidP="00F92221">
      <w:pPr>
        <w:pStyle w:val="ListBullet"/>
        <w:numPr>
          <w:ilvl w:val="0"/>
          <w:numId w:val="0"/>
        </w:numPr>
        <w:ind w:left="720"/>
        <w:rPr>
          <w:b/>
          <w:bCs/>
        </w:rPr>
      </w:pPr>
    </w:p>
    <w:p w14:paraId="051AE261" w14:textId="77777777" w:rsidR="00C00044" w:rsidRDefault="00096BC4" w:rsidP="00E75272">
      <w:pPr>
        <w:pStyle w:val="ListBullet"/>
        <w:numPr>
          <w:ilvl w:val="0"/>
          <w:numId w:val="0"/>
        </w:numPr>
        <w:ind w:left="432" w:hanging="432"/>
        <w:rPr>
          <w:b/>
          <w:bCs/>
        </w:rPr>
      </w:pPr>
      <w:r>
        <w:rPr>
          <w:b/>
          <w:bCs/>
        </w:rPr>
        <w:t xml:space="preserve">RESULT </w:t>
      </w:r>
      <w:r w:rsidR="00E75272">
        <w:rPr>
          <w:b/>
          <w:bCs/>
        </w:rPr>
        <w:t>:</w:t>
      </w:r>
    </w:p>
    <w:p w14:paraId="4F61391D" w14:textId="2C84C894" w:rsidR="00163F8A" w:rsidRDefault="000911CD" w:rsidP="00E75272">
      <w:pPr>
        <w:pStyle w:val="ListBullet"/>
        <w:numPr>
          <w:ilvl w:val="0"/>
          <w:numId w:val="0"/>
        </w:numPr>
        <w:ind w:left="432" w:hanging="432"/>
        <w:rPr>
          <w:b/>
          <w:bCs/>
        </w:rPr>
      </w:pPr>
      <w:r>
        <w:rPr>
          <w:b/>
          <w:bCs/>
        </w:rPr>
        <w:t xml:space="preserve">       </w:t>
      </w:r>
      <w:r w:rsidR="00216577">
        <w:rPr>
          <w:b/>
          <w:bCs/>
        </w:rPr>
        <w:t>Thus,</w:t>
      </w:r>
      <w:r w:rsidR="00F9395C">
        <w:rPr>
          <w:b/>
          <w:bCs/>
        </w:rPr>
        <w:t xml:space="preserve"> </w:t>
      </w:r>
      <w:r w:rsidR="00C10CC2">
        <w:rPr>
          <w:b/>
          <w:bCs/>
        </w:rPr>
        <w:t xml:space="preserve">this website traffic analysis will help the visitors and </w:t>
      </w:r>
      <w:r w:rsidR="00FE24D0">
        <w:rPr>
          <w:b/>
          <w:bCs/>
        </w:rPr>
        <w:t>make them stay longer time on website and i</w:t>
      </w:r>
      <w:r w:rsidR="00127DDF">
        <w:rPr>
          <w:b/>
          <w:bCs/>
        </w:rPr>
        <w:t xml:space="preserve">mproving user experience </w:t>
      </w:r>
      <w:r w:rsidR="00F9395C">
        <w:rPr>
          <w:b/>
          <w:bCs/>
        </w:rPr>
        <w:t>.</w:t>
      </w:r>
      <w:r w:rsidR="007271AB">
        <w:rPr>
          <w:b/>
          <w:bCs/>
        </w:rPr>
        <w:t xml:space="preserve">this will help to increase popularity </w:t>
      </w:r>
      <w:r w:rsidR="0058477A">
        <w:rPr>
          <w:b/>
          <w:bCs/>
        </w:rPr>
        <w:t xml:space="preserve">and </w:t>
      </w:r>
      <w:r w:rsidR="0071031A">
        <w:rPr>
          <w:b/>
          <w:bCs/>
        </w:rPr>
        <w:t xml:space="preserve">enlarge </w:t>
      </w:r>
      <w:r w:rsidR="0058477A">
        <w:rPr>
          <w:b/>
          <w:bCs/>
        </w:rPr>
        <w:t>the business</w:t>
      </w:r>
      <w:r w:rsidR="00574848">
        <w:rPr>
          <w:b/>
          <w:bCs/>
        </w:rPr>
        <w:t xml:space="preserve"> successfully </w:t>
      </w:r>
    </w:p>
    <w:p w14:paraId="33D9E521" w14:textId="77777777" w:rsidR="00BE38A6" w:rsidRDefault="00BE38A6" w:rsidP="002356FE">
      <w:pPr>
        <w:pStyle w:val="ListBullet"/>
        <w:numPr>
          <w:ilvl w:val="0"/>
          <w:numId w:val="0"/>
        </w:numPr>
        <w:rPr>
          <w:b/>
          <w:bCs/>
        </w:rPr>
      </w:pPr>
    </w:p>
    <w:p w14:paraId="3EF64258" w14:textId="77777777" w:rsidR="0075622B" w:rsidRDefault="0075622B" w:rsidP="002356FE">
      <w:pPr>
        <w:pStyle w:val="ListBullet"/>
        <w:numPr>
          <w:ilvl w:val="0"/>
          <w:numId w:val="0"/>
        </w:numPr>
        <w:rPr>
          <w:b/>
          <w:bCs/>
        </w:rPr>
      </w:pPr>
    </w:p>
    <w:p w14:paraId="3E0F5817" w14:textId="77777777" w:rsidR="00C95FF0" w:rsidRDefault="00C95FF0" w:rsidP="002356FE">
      <w:pPr>
        <w:pStyle w:val="ListBullet"/>
        <w:numPr>
          <w:ilvl w:val="0"/>
          <w:numId w:val="0"/>
        </w:numPr>
        <w:rPr>
          <w:b/>
          <w:bCs/>
        </w:rPr>
      </w:pPr>
    </w:p>
    <w:p w14:paraId="77380B3B" w14:textId="77777777" w:rsidR="00C95FF0" w:rsidRDefault="00C95FF0" w:rsidP="002356FE">
      <w:pPr>
        <w:pStyle w:val="ListBullet"/>
        <w:numPr>
          <w:ilvl w:val="0"/>
          <w:numId w:val="0"/>
        </w:numPr>
        <w:rPr>
          <w:b/>
          <w:bCs/>
        </w:rPr>
      </w:pPr>
    </w:p>
    <w:sectPr w:rsidR="00C95FF0">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C7FFE" w14:textId="77777777" w:rsidR="00727F30" w:rsidRDefault="00727F30">
      <w:r>
        <w:separator/>
      </w:r>
    </w:p>
    <w:p w14:paraId="2336D1B2" w14:textId="77777777" w:rsidR="00727F30" w:rsidRDefault="00727F30"/>
  </w:endnote>
  <w:endnote w:type="continuationSeparator" w:id="0">
    <w:p w14:paraId="624149D9" w14:textId="77777777" w:rsidR="00727F30" w:rsidRDefault="00727F30">
      <w:r>
        <w:continuationSeparator/>
      </w:r>
    </w:p>
    <w:p w14:paraId="7DBAF085" w14:textId="77777777" w:rsidR="00727F30" w:rsidRDefault="00727F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11075921" w14:textId="77777777" w:rsidR="00FA1D46" w:rsidRDefault="006149F5">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9B70F" w14:textId="77777777" w:rsidR="00727F30" w:rsidRDefault="00727F30">
      <w:r>
        <w:separator/>
      </w:r>
    </w:p>
    <w:p w14:paraId="547083CE" w14:textId="77777777" w:rsidR="00727F30" w:rsidRDefault="00727F30"/>
  </w:footnote>
  <w:footnote w:type="continuationSeparator" w:id="0">
    <w:p w14:paraId="10669D08" w14:textId="77777777" w:rsidR="00727F30" w:rsidRDefault="00727F30">
      <w:r>
        <w:continuationSeparator/>
      </w:r>
    </w:p>
    <w:p w14:paraId="4BA30483" w14:textId="77777777" w:rsidR="00727F30" w:rsidRDefault="00727F3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316C487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F904BF9"/>
    <w:multiLevelType w:val="hybridMultilevel"/>
    <w:tmpl w:val="92149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7B355D"/>
    <w:multiLevelType w:val="hybridMultilevel"/>
    <w:tmpl w:val="900EF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2F111B"/>
    <w:multiLevelType w:val="hybridMultilevel"/>
    <w:tmpl w:val="60BEB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9B21F8"/>
    <w:multiLevelType w:val="hybridMultilevel"/>
    <w:tmpl w:val="66843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906CDF"/>
    <w:multiLevelType w:val="hybridMultilevel"/>
    <w:tmpl w:val="CFF0A756"/>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3D295B"/>
    <w:multiLevelType w:val="hybridMultilevel"/>
    <w:tmpl w:val="4F1448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60418F"/>
    <w:multiLevelType w:val="hybridMultilevel"/>
    <w:tmpl w:val="09C2A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5E174C"/>
    <w:multiLevelType w:val="hybridMultilevel"/>
    <w:tmpl w:val="0EC87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664AC7"/>
    <w:multiLevelType w:val="hybridMultilevel"/>
    <w:tmpl w:val="23A85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577DE8"/>
    <w:multiLevelType w:val="hybridMultilevel"/>
    <w:tmpl w:val="F564B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3F52A3"/>
    <w:multiLevelType w:val="hybridMultilevel"/>
    <w:tmpl w:val="5B0A0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4E2250"/>
    <w:multiLevelType w:val="hybridMultilevel"/>
    <w:tmpl w:val="1E2831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BD7D6F"/>
    <w:multiLevelType w:val="hybridMultilevel"/>
    <w:tmpl w:val="211A3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FE7D08"/>
    <w:multiLevelType w:val="hybridMultilevel"/>
    <w:tmpl w:val="85245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FB25732"/>
    <w:multiLevelType w:val="hybridMultilevel"/>
    <w:tmpl w:val="E87C9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5368219">
    <w:abstractNumId w:val="1"/>
  </w:num>
  <w:num w:numId="2" w16cid:durableId="581257653">
    <w:abstractNumId w:val="0"/>
  </w:num>
  <w:num w:numId="3" w16cid:durableId="1115756036">
    <w:abstractNumId w:val="6"/>
  </w:num>
  <w:num w:numId="4" w16cid:durableId="264269572">
    <w:abstractNumId w:val="16"/>
  </w:num>
  <w:num w:numId="5" w16cid:durableId="1204636071">
    <w:abstractNumId w:val="12"/>
  </w:num>
  <w:num w:numId="6" w16cid:durableId="880047760">
    <w:abstractNumId w:val="1"/>
  </w:num>
  <w:num w:numId="7" w16cid:durableId="1609770927">
    <w:abstractNumId w:val="8"/>
  </w:num>
  <w:num w:numId="8" w16cid:durableId="895093175">
    <w:abstractNumId w:val="14"/>
  </w:num>
  <w:num w:numId="9" w16cid:durableId="1512186589">
    <w:abstractNumId w:val="5"/>
  </w:num>
  <w:num w:numId="10" w16cid:durableId="2081559639">
    <w:abstractNumId w:val="17"/>
  </w:num>
  <w:num w:numId="11" w16cid:durableId="796991571">
    <w:abstractNumId w:val="10"/>
  </w:num>
  <w:num w:numId="12" w16cid:durableId="897327436">
    <w:abstractNumId w:val="3"/>
  </w:num>
  <w:num w:numId="13" w16cid:durableId="114688658">
    <w:abstractNumId w:val="9"/>
  </w:num>
  <w:num w:numId="14" w16cid:durableId="648360210">
    <w:abstractNumId w:val="7"/>
  </w:num>
  <w:num w:numId="15" w16cid:durableId="1944145763">
    <w:abstractNumId w:val="13"/>
  </w:num>
  <w:num w:numId="16" w16cid:durableId="361253345">
    <w:abstractNumId w:val="2"/>
  </w:num>
  <w:num w:numId="17" w16cid:durableId="137768744">
    <w:abstractNumId w:val="1"/>
  </w:num>
  <w:num w:numId="18" w16cid:durableId="1088843747">
    <w:abstractNumId w:val="4"/>
  </w:num>
  <w:num w:numId="19" w16cid:durableId="723674373">
    <w:abstractNumId w:val="11"/>
  </w:num>
  <w:num w:numId="20" w16cid:durableId="1866288056">
    <w:abstractNumId w:val="1"/>
  </w:num>
  <w:num w:numId="21" w16cid:durableId="76395795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attachedTemplate r:id="rId1"/>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C36"/>
    <w:rsid w:val="000021B7"/>
    <w:rsid w:val="0004482E"/>
    <w:rsid w:val="00065C03"/>
    <w:rsid w:val="000717DD"/>
    <w:rsid w:val="00072F1F"/>
    <w:rsid w:val="00081E78"/>
    <w:rsid w:val="000911CD"/>
    <w:rsid w:val="00096BC4"/>
    <w:rsid w:val="000A4368"/>
    <w:rsid w:val="000F47E9"/>
    <w:rsid w:val="00127DDF"/>
    <w:rsid w:val="00132EAF"/>
    <w:rsid w:val="00133AEB"/>
    <w:rsid w:val="00163F8A"/>
    <w:rsid w:val="00174A05"/>
    <w:rsid w:val="00185943"/>
    <w:rsid w:val="00193089"/>
    <w:rsid w:val="001A5740"/>
    <w:rsid w:val="001B393E"/>
    <w:rsid w:val="001C3EF3"/>
    <w:rsid w:val="001D47FF"/>
    <w:rsid w:val="00216577"/>
    <w:rsid w:val="002356FE"/>
    <w:rsid w:val="0026461B"/>
    <w:rsid w:val="002941B5"/>
    <w:rsid w:val="002F35C4"/>
    <w:rsid w:val="00350A68"/>
    <w:rsid w:val="00354851"/>
    <w:rsid w:val="0038335D"/>
    <w:rsid w:val="00397580"/>
    <w:rsid w:val="003D3F94"/>
    <w:rsid w:val="003E5B3A"/>
    <w:rsid w:val="0042180D"/>
    <w:rsid w:val="00430122"/>
    <w:rsid w:val="00464668"/>
    <w:rsid w:val="00471A6F"/>
    <w:rsid w:val="004A04AC"/>
    <w:rsid w:val="004F71B0"/>
    <w:rsid w:val="00511CCB"/>
    <w:rsid w:val="00527D44"/>
    <w:rsid w:val="00530C24"/>
    <w:rsid w:val="00554C85"/>
    <w:rsid w:val="005662F6"/>
    <w:rsid w:val="00574848"/>
    <w:rsid w:val="0058477A"/>
    <w:rsid w:val="00585EE7"/>
    <w:rsid w:val="005A4BBC"/>
    <w:rsid w:val="005F702B"/>
    <w:rsid w:val="006149F5"/>
    <w:rsid w:val="00672545"/>
    <w:rsid w:val="006F4832"/>
    <w:rsid w:val="0071031A"/>
    <w:rsid w:val="00715F5B"/>
    <w:rsid w:val="007271AB"/>
    <w:rsid w:val="00727F30"/>
    <w:rsid w:val="00747EF0"/>
    <w:rsid w:val="00754616"/>
    <w:rsid w:val="0075622B"/>
    <w:rsid w:val="00790124"/>
    <w:rsid w:val="007A5C2A"/>
    <w:rsid w:val="007B05A1"/>
    <w:rsid w:val="007C3BA3"/>
    <w:rsid w:val="007E302E"/>
    <w:rsid w:val="007E6C4C"/>
    <w:rsid w:val="00843C4B"/>
    <w:rsid w:val="008858F7"/>
    <w:rsid w:val="00895B84"/>
    <w:rsid w:val="008C3174"/>
    <w:rsid w:val="008D00B0"/>
    <w:rsid w:val="008D22F1"/>
    <w:rsid w:val="008D68B7"/>
    <w:rsid w:val="008F5735"/>
    <w:rsid w:val="009224AB"/>
    <w:rsid w:val="00946BE3"/>
    <w:rsid w:val="00967FC8"/>
    <w:rsid w:val="0097609F"/>
    <w:rsid w:val="009B57CB"/>
    <w:rsid w:val="009D060A"/>
    <w:rsid w:val="009D4E9C"/>
    <w:rsid w:val="009E52CD"/>
    <w:rsid w:val="009F6D5D"/>
    <w:rsid w:val="00A13239"/>
    <w:rsid w:val="00A14D7E"/>
    <w:rsid w:val="00A871D3"/>
    <w:rsid w:val="00AA1D21"/>
    <w:rsid w:val="00AB449B"/>
    <w:rsid w:val="00B44BD8"/>
    <w:rsid w:val="00B50BFC"/>
    <w:rsid w:val="00B92787"/>
    <w:rsid w:val="00BD1454"/>
    <w:rsid w:val="00BD46B6"/>
    <w:rsid w:val="00BE38A6"/>
    <w:rsid w:val="00BF7D81"/>
    <w:rsid w:val="00C00044"/>
    <w:rsid w:val="00C10CC2"/>
    <w:rsid w:val="00C11B47"/>
    <w:rsid w:val="00C22A3B"/>
    <w:rsid w:val="00C30619"/>
    <w:rsid w:val="00C54C3C"/>
    <w:rsid w:val="00C95FF0"/>
    <w:rsid w:val="00CC7BF1"/>
    <w:rsid w:val="00CE2B88"/>
    <w:rsid w:val="00D12342"/>
    <w:rsid w:val="00D14A50"/>
    <w:rsid w:val="00D634F1"/>
    <w:rsid w:val="00D90F7B"/>
    <w:rsid w:val="00DC4FC3"/>
    <w:rsid w:val="00DD10BF"/>
    <w:rsid w:val="00E27EE4"/>
    <w:rsid w:val="00E37F67"/>
    <w:rsid w:val="00E55438"/>
    <w:rsid w:val="00E57435"/>
    <w:rsid w:val="00E75272"/>
    <w:rsid w:val="00E75515"/>
    <w:rsid w:val="00E94C36"/>
    <w:rsid w:val="00ED022C"/>
    <w:rsid w:val="00EE3476"/>
    <w:rsid w:val="00F27F89"/>
    <w:rsid w:val="00F54AD0"/>
    <w:rsid w:val="00F63F46"/>
    <w:rsid w:val="00F92221"/>
    <w:rsid w:val="00F9395C"/>
    <w:rsid w:val="00FA1D46"/>
    <w:rsid w:val="00FA3FBA"/>
    <w:rsid w:val="00FB2952"/>
    <w:rsid w:val="00FB5A17"/>
    <w:rsid w:val="00FB6BBC"/>
    <w:rsid w:val="00FE106E"/>
    <w:rsid w:val="00FE2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A6806D"/>
  <w15:chartTrackingRefBased/>
  <w15:docId w15:val="{AEB60269-796B-1C4F-AFDA-24683D059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character" w:styleId="UnresolvedMention">
    <w:name w:val="Unresolved Mention"/>
    <w:basedOn w:val="DefaultParagraphFont"/>
    <w:uiPriority w:val="99"/>
    <w:semiHidden/>
    <w:unhideWhenUsed/>
    <w:rsid w:val="00946B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7b92B2E84D-9D7D-4647-ADCF-A2D45C213BD0%7dtf50002051.dotx" TargetMode="External" /></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%7b92B2E84D-9D7D-4647-ADCF-A2D45C213BD0%7dtf50002051.dotx</Template>
  <TotalTime>0</TotalTime>
  <Pages>1</Pages>
  <Words>2108</Words>
  <Characters>12022</Characters>
  <Application>Microsoft Office Word</Application>
  <DocSecurity>0</DocSecurity>
  <Lines>100</Lines>
  <Paragraphs>28</Paragraphs>
  <ScaleCrop>false</ScaleCrop>
  <Company/>
  <LinksUpToDate>false</LinksUpToDate>
  <CharactersWithSpaces>14102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 RANI SINGH</dc:creator>
  <cp:keywords/>
  <dc:description/>
  <cp:lastModifiedBy>TANU RANI SINGH</cp:lastModifiedBy>
  <cp:revision>2</cp:revision>
  <dcterms:created xsi:type="dcterms:W3CDTF">2023-09-30T17:37:00Z</dcterms:created>
  <dcterms:modified xsi:type="dcterms:W3CDTF">2023-09-30T17:37:00Z</dcterms:modified>
</cp:coreProperties>
</file>